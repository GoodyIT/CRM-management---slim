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27B" w:rsidRDefault="008D283C">
      <w:pPr>
        <w:pStyle w:val="SectionHeading"/>
      </w:pPr>
      <w:r>
        <w:rPr>
          <w:noProof/>
          <w:lang w:eastAsia="en-US"/>
        </w:rPr>
        <mc:AlternateContent>
          <mc:Choice Requires="wpg">
            <w:drawing>
              <wp:anchor distT="0" distB="2743200" distL="91440" distR="91440" simplePos="0" relativeHeight="251659264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901952" cy="8686800"/>
                <wp:effectExtent l="0" t="0" r="3175" b="0"/>
                <wp:wrapSquare wrapText="bothSides"/>
                <wp:docPr id="1" name="Group 1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952" cy="8686800"/>
                          <a:chOff x="0" y="0"/>
                          <a:chExt cx="1905000" cy="8677275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Your Name"/>
                                <w:tag w:val=""/>
                                <w:id w:val="177164487"/>
                                <w:placeholder>
                                  <w:docPart w:val="5605CA4302D7462586E5A1E7C1632846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p w:rsidR="007A027B" w:rsidRDefault="00C82CA3">
                                  <w:pPr>
                                    <w:pStyle w:val="Name"/>
                                  </w:pPr>
                                  <w:r>
                                    <w:t>Matthew Johnson</w:t>
                                  </w:r>
                                </w:p>
                              </w:sdtContent>
                            </w:sdt>
                            <w:p w:rsidR="007A027B" w:rsidRDefault="007A027B" w:rsidP="00C82CA3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</w:pPr>
                            </w:p>
                            <w:p w:rsidR="007A027B" w:rsidRDefault="007A027B" w:rsidP="00C82CA3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4429125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Address"/>
                                <w:id w:val="857930560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p w:rsidR="007A027B" w:rsidRDefault="00C82CA3">
                                  <w:r>
                                    <w:t>2370 Prospect Ave.</w:t>
                                  </w:r>
                                  <w:r>
                                    <w:br/>
                                    <w:t>Riverside, Ca 92507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Telephone"/>
                                <w:tag w:val=""/>
                                <w:id w:val="1004709174"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7A027B" w:rsidRDefault="00C82CA3">
                                  <w:pPr>
                                    <w:pStyle w:val="ContactInfo"/>
                                  </w:pPr>
                                  <w:r>
                                    <w:t>951-796-5103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Email"/>
                                <w:tag w:val=""/>
                                <w:id w:val="2087269705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7A027B" w:rsidRDefault="00C82CA3">
                                  <w:pPr>
                                    <w:pStyle w:val="ContactInfo"/>
                                  </w:pPr>
                                  <w:r>
                                    <w:t>Siwheymatt@aol.com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Website"/>
                                <w:tag w:val=""/>
                                <w:id w:val="-2006035799"/>
                                <w:showingPlcHdr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7A027B" w:rsidRDefault="00C82CA3">
                                  <w:pPr>
                                    <w:pStyle w:val="ContactInfo"/>
                                  </w:pPr>
                                  <w: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id="Group 1" o:spid="_x0000_s1026" alt="Contact Info" style="position:absolute;margin-left:0;margin-top:0;width:149.75pt;height:684pt;z-index:251659264;mso-height-percent:1000;mso-left-percent:59;mso-wrap-distance-left:7.2pt;mso-wrap-distance-right:7.2pt;mso-wrap-distance-bottom:3in;mso-position-horizontal-relative:page;mso-position-vertical:top;mso-position-vertical-relative:margin;mso-height-percent:1000;mso-left-percent:59;mso-width-relative:margin;mso-height-relative:margin" coordsize="19050,86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width:19050;height:42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zy0cMA&#10;AADbAAAADwAAAGRycy9kb3ducmV2LnhtbERPTUvDQBC9C/6HZQre7CY9iKTdFrEt9KBWWwW9jdkx&#10;CWZnw+40Tf99tyB4m8f7nNlicK3qKcTGs4F8nIEiLr1tuDLwvl/f3oOKgmyx9UwGThRhMb++mmFh&#10;/ZHfqN9JpVIIxwIN1CJdoXUsa3IYx74jTtyPDw4lwVBpG/CYwl2rJ1l2px02nBpq7OixpvJ3d3AG&#10;2s8Ynr4z+eqX1bO8bvXhY5W/GHMzGh6moIQG+Rf/uTc2zc/h8ks6QM/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zy0cMAAADbAAAADwAAAAAAAAAAAAAAAACYAgAAZHJzL2Rv&#10;d25yZXYueG1sUEsFBgAAAAAEAAQA9QAAAIgDAAAAAA==&#10;" filled="f" stroked="f" strokeweight=".5pt">
                  <v:textbox inset="0,0,0,0">
                    <w:txbxContent>
                      <w:sdt>
                        <w:sdtPr>
                          <w:alias w:val="Your Name"/>
                          <w:tag w:val=""/>
                          <w:id w:val="177164487"/>
                          <w:placeholder>
                            <w:docPart w:val="5605CA4302D7462586E5A1E7C1632846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 w:multiLine="1"/>
                        </w:sdtPr>
                        <w:sdtEndPr/>
                        <w:sdtContent>
                          <w:p w:rsidR="007A027B" w:rsidRDefault="00C82CA3">
                            <w:pPr>
                              <w:pStyle w:val="Name"/>
                            </w:pPr>
                            <w:r>
                              <w:t>Matthew Johnson</w:t>
                            </w:r>
                          </w:p>
                        </w:sdtContent>
                      </w:sdt>
                      <w:p w:rsidR="007A027B" w:rsidRDefault="007A027B" w:rsidP="00C82CA3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</w:pPr>
                      </w:p>
                      <w:p w:rsidR="007A027B" w:rsidRDefault="007A027B" w:rsidP="00C82CA3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</w:pPr>
                      </w:p>
                    </w:txbxContent>
                  </v:textbox>
                </v:shape>
                <v:shape id="Text Box 12" o:spid="_x0000_s1028" type="#_x0000_t202" style="position:absolute;top:44291;width:19050;height:4248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yLQsMA&#10;AADbAAAADwAAAGRycy9kb3ducmV2LnhtbERPS2vCQBC+F/wPyxS81Y1Kg0RXKUqpQg+Nr/M0O02C&#10;2dmQ3Tzsr+8WCr3Nx/ec1WYwleiocaVlBdNJBII4s7rkXMH59Pq0AOE8ssbKMim4k4PNevSwwkTb&#10;nlPqjj4XIYRdggoK7+tESpcVZNBNbE0cuC/bGPQBNrnUDfYh3FRyFkWxNFhyaCiwpm1B2e3YGgUf&#10;35+X+P3a3vvdYdeldHtrn6dzpcaPw8sShKfB/4v/3Hsd5s/g95dw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yLQsMAAADbAAAADwAAAAAAAAAAAAAAAACYAgAAZHJzL2Rv&#10;d25yZXYueG1sUEsFBgAAAAAEAAQA9QAAAIgDAAAAAA==&#10;" filled="f" stroked="f" strokeweight=".5pt">
                  <v:textbox inset="0,0,0,0">
                    <w:txbxContent>
                      <w:sdt>
                        <w:sdtPr>
                          <w:alias w:val="Address"/>
                          <w:id w:val="857930560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p w:rsidR="007A027B" w:rsidRDefault="00C82CA3">
                            <w:r>
                              <w:t>2370 Prospect Ave.</w:t>
                            </w:r>
                            <w:r>
                              <w:br/>
                              <w:t>Riverside, Ca 92507</w:t>
                            </w:r>
                          </w:p>
                        </w:sdtContent>
                      </w:sdt>
                      <w:sdt>
                        <w:sdtPr>
                          <w:alias w:val="Telephone"/>
                          <w:tag w:val=""/>
                          <w:id w:val="1004709174"/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p w:rsidR="007A027B" w:rsidRDefault="00C82CA3">
                            <w:pPr>
                              <w:pStyle w:val="ContactInfo"/>
                            </w:pPr>
                            <w:r>
                              <w:t>951-796-5103</w:t>
                            </w:r>
                          </w:p>
                        </w:sdtContent>
                      </w:sdt>
                      <w:sdt>
                        <w:sdtPr>
                          <w:alias w:val="Email"/>
                          <w:tag w:val=""/>
                          <w:id w:val="2087269705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p w:rsidR="007A027B" w:rsidRDefault="00C82CA3">
                            <w:pPr>
                              <w:pStyle w:val="ContactInfo"/>
                            </w:pPr>
                            <w:r>
                              <w:t>Siwheymatt@aol.com</w:t>
                            </w:r>
                          </w:p>
                        </w:sdtContent>
                      </w:sdt>
                      <w:sdt>
                        <w:sdtPr>
                          <w:alias w:val="Website"/>
                          <w:tag w:val=""/>
                          <w:id w:val="-2006035799"/>
                          <w:showingPlcHdr/>
                          <w:dataBinding w:prefixMappings="xmlns:ns0='http://schemas.microsoft.com/office/2006/coverPageProps' " w:xpath="/ns0:CoverPageProperties[1]/ns0:CompanyFax[1]" w:storeItemID="{55AF091B-3C7A-41E3-B477-F2FDAA23CFDA}"/>
                          <w:text/>
                        </w:sdtPr>
                        <w:sdtEndPr/>
                        <w:sdtContent>
                          <w:p w:rsidR="007A027B" w:rsidRDefault="00C82CA3">
                            <w:pPr>
                              <w:pStyle w:val="ContactInfo"/>
                            </w:pPr>
                            <w: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>
        <w:t>Objective</w:t>
      </w:r>
      <w:bookmarkStart w:id="0" w:name="_GoBack"/>
      <w:bookmarkEnd w:id="0"/>
    </w:p>
    <w:p w:rsidR="00C82CA3" w:rsidRDefault="00C82CA3" w:rsidP="00C944BB">
      <w:pPr>
        <w:jc w:val="center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To obtain a position in a company where I can grow as a professional with the </w:t>
      </w:r>
      <w:r>
        <w:rPr>
          <w:rFonts w:ascii="Garamond" w:hAnsi="Garamond" w:cs="Garamond"/>
          <w:sz w:val="22"/>
          <w:szCs w:val="22"/>
        </w:rPr>
        <w:t>use of my experience, dedication and skills.</w:t>
      </w:r>
    </w:p>
    <w:p w:rsidR="007A027B" w:rsidRDefault="00C82CA3" w:rsidP="00C82CA3">
      <w:pPr>
        <w:pStyle w:val="SectionHeading"/>
      </w:pPr>
      <w:r>
        <w:t>CERTIFICATIONS</w:t>
      </w:r>
    </w:p>
    <w:p w:rsidR="00C0067C" w:rsidRDefault="00C82CA3" w:rsidP="00C0067C">
      <w:r>
        <w:t xml:space="preserve"> Forklift Operator</w:t>
      </w:r>
      <w:r>
        <w:br/>
        <w:t xml:space="preserve"> Ch</w:t>
      </w:r>
      <w:r w:rsidR="00C0067C">
        <w:t xml:space="preserve">erry Picker </w:t>
      </w:r>
      <w:r w:rsidR="00C0067C">
        <w:br/>
        <w:t xml:space="preserve"> </w:t>
      </w:r>
      <w:r>
        <w:t>Stand Up Forklift</w:t>
      </w:r>
      <w:r>
        <w:br/>
        <w:t xml:space="preserve"> Electric Pallet Jack</w:t>
      </w:r>
      <w:r w:rsidR="00C0067C">
        <w:br/>
        <w:t xml:space="preserve"> Loss Prevention</w:t>
      </w:r>
      <w:r w:rsidR="00C0067C">
        <w:br/>
        <w:t xml:space="preserve"> Fire Safety</w:t>
      </w:r>
    </w:p>
    <w:p w:rsidR="007A027B" w:rsidRDefault="008D283C">
      <w:pPr>
        <w:pStyle w:val="SectionHeading"/>
      </w:pPr>
      <w:r>
        <w:t>Experience</w:t>
      </w:r>
    </w:p>
    <w:sdt>
      <w:sdtPr>
        <w:rPr>
          <w:sz w:val="20"/>
        </w:rPr>
        <w:id w:val="-1472127747"/>
        <w15:repeatingSection/>
      </w:sdtPr>
      <w:sdtEndPr/>
      <w:sdtContent>
        <w:sdt>
          <w:sdtPr>
            <w:rPr>
              <w:sz w:val="20"/>
            </w:rPr>
            <w:id w:val="-1260518174"/>
            <w:placeholder>
              <w:docPart w:val="A7C9AF6B53B2432E8E9A7C98F027CB12"/>
            </w:placeholder>
            <w15:repeatingSectionItem/>
          </w:sdtPr>
          <w:sdtEndPr/>
          <w:sdtContent>
            <w:p w:rsidR="007A027B" w:rsidRDefault="00C944BB">
              <w:pPr>
                <w:pStyle w:val="ResumeDate"/>
              </w:pPr>
              <w:r>
                <w:t>January</w:t>
              </w:r>
              <w:r w:rsidR="00C82CA3">
                <w:t xml:space="preserve"> 2011  –</w:t>
              </w:r>
              <w:r w:rsidR="00C0067C">
                <w:t xml:space="preserve"> September 2015</w:t>
              </w:r>
            </w:p>
            <w:p w:rsidR="007A027B" w:rsidRDefault="00C0067C">
              <w:pPr>
                <w:pStyle w:val="Subsection"/>
              </w:pPr>
              <w:r>
                <w:t>Select Staffing     Riverside, Ca</w:t>
              </w:r>
            </w:p>
            <w:p w:rsidR="007A027B" w:rsidRDefault="00C0067C">
              <w:pPr>
                <w:pStyle w:val="Description"/>
              </w:pPr>
              <w:r>
                <w:t xml:space="preserve">Forklift Operator – Inbound &amp; Outbound Receiving </w:t>
              </w:r>
            </w:p>
            <w:p w:rsidR="00C0067C" w:rsidRDefault="00C0067C" w:rsidP="00C0067C">
              <w:pPr>
                <w:pStyle w:val="ListBullet"/>
              </w:pPr>
              <w:r>
                <w:t xml:space="preserve">Outbound Quality </w:t>
              </w:r>
              <w:r w:rsidR="00C944BB">
                <w:t>Assessment</w:t>
              </w:r>
              <w:r>
                <w:t xml:space="preserve"> per Trailer</w:t>
              </w:r>
            </w:p>
            <w:p w:rsidR="00C0067C" w:rsidRDefault="00C944BB" w:rsidP="00C0067C">
              <w:pPr>
                <w:pStyle w:val="ListBullet"/>
              </w:pPr>
              <w:r>
                <w:t>Database</w:t>
              </w:r>
              <w:r w:rsidR="00C0067C">
                <w:t xml:space="preserve"> Management</w:t>
              </w:r>
            </w:p>
            <w:p w:rsidR="00C0067C" w:rsidRDefault="00C0067C" w:rsidP="00C0067C">
              <w:pPr>
                <w:pStyle w:val="ListBullet"/>
              </w:pPr>
              <w:r>
                <w:t>RS Gun Operation</w:t>
              </w:r>
            </w:p>
            <w:p w:rsidR="00C0067C" w:rsidRDefault="00C0067C" w:rsidP="00C0067C">
              <w:pPr>
                <w:pStyle w:val="ListBullet"/>
              </w:pPr>
              <w:r>
                <w:t>Receiving and verifying of Bill Of Ladings for freight</w:t>
              </w:r>
            </w:p>
            <w:p w:rsidR="00C0067C" w:rsidRDefault="00C0067C" w:rsidP="00C0067C">
              <w:pPr>
                <w:pStyle w:val="ListBullet"/>
              </w:pPr>
              <w:r>
                <w:t>Lifting, Stacking, Wrapping and assigning freight to designated DC</w:t>
              </w:r>
            </w:p>
            <w:p w:rsidR="00C0067C" w:rsidRDefault="00C944BB" w:rsidP="00C0067C">
              <w:pPr>
                <w:pStyle w:val="ListBullet"/>
              </w:pPr>
              <w:r>
                <w:t>Designate</w:t>
              </w:r>
              <w:r w:rsidR="00C0067C">
                <w:t xml:space="preserve"> Damaged/OSD freight labels to assigned </w:t>
              </w:r>
              <w:r>
                <w:t>Distribution</w:t>
              </w:r>
              <w:r w:rsidR="00C0067C">
                <w:t xml:space="preserve"> Center</w:t>
              </w:r>
            </w:p>
            <w:p w:rsidR="00C944BB" w:rsidRDefault="00C0067C" w:rsidP="00C0067C">
              <w:pPr>
                <w:pStyle w:val="ListBullet"/>
              </w:pPr>
              <w:r>
                <w:t xml:space="preserve">Training new employees for inbound receiving, transferring </w:t>
              </w:r>
              <w:r w:rsidR="00C944BB">
                <w:t>freight</w:t>
              </w:r>
              <w:r>
                <w:t xml:space="preserve"> and loading freight per Company processes and procedures</w:t>
              </w:r>
            </w:p>
            <w:p w:rsidR="00C944BB" w:rsidRDefault="00C944BB" w:rsidP="00C0067C">
              <w:pPr>
                <w:pStyle w:val="ListBullet"/>
              </w:pPr>
              <w:r>
                <w:t>Shrink wrapping designated freight</w:t>
              </w:r>
            </w:p>
            <w:p w:rsidR="00C944BB" w:rsidRDefault="00C944BB" w:rsidP="00C0067C">
              <w:pPr>
                <w:pStyle w:val="ListBullet"/>
              </w:pPr>
              <w:r>
                <w:t>Freezer certifications for frozen freight</w:t>
              </w:r>
            </w:p>
            <w:p w:rsidR="00C944BB" w:rsidRDefault="00C944BB" w:rsidP="00C0067C">
              <w:pPr>
                <w:pStyle w:val="ListBullet"/>
              </w:pPr>
              <w:r>
                <w:t>Inspection of incoming freight and outbound freight</w:t>
              </w:r>
            </w:p>
            <w:p w:rsidR="007A027B" w:rsidRDefault="00C944BB" w:rsidP="00C0067C">
              <w:pPr>
                <w:pStyle w:val="ListBullet"/>
              </w:pPr>
              <w:r>
                <w:t>Daily safety meetings</w:t>
              </w:r>
            </w:p>
          </w:sdtContent>
        </w:sdt>
      </w:sdtContent>
    </w:sdt>
    <w:p w:rsidR="007A027B" w:rsidRDefault="008D283C">
      <w:pPr>
        <w:pStyle w:val="SectionHeading"/>
      </w:pPr>
      <w:r>
        <w:t>Education</w:t>
      </w:r>
    </w:p>
    <w:sdt>
      <w:sdtPr>
        <w:rPr>
          <w:sz w:val="20"/>
        </w:rPr>
        <w:id w:val="-93781616"/>
        <w15:repeatingSection/>
      </w:sdtPr>
      <w:sdtEndPr/>
      <w:sdtContent>
        <w:sdt>
          <w:sdtPr>
            <w:rPr>
              <w:sz w:val="20"/>
            </w:rPr>
            <w:id w:val="301266699"/>
            <w:placeholder>
              <w:docPart w:val="A7C9AF6B53B2432E8E9A7C98F027CB12"/>
            </w:placeholder>
            <w15:repeatingSectionItem/>
          </w:sdtPr>
          <w:sdtEndPr/>
          <w:sdtContent>
            <w:p w:rsidR="007A027B" w:rsidRDefault="00C82CA3">
              <w:pPr>
                <w:pStyle w:val="ResumeDate"/>
              </w:pPr>
              <w:r>
                <w:t>2006-2010</w:t>
              </w:r>
            </w:p>
            <w:p w:rsidR="007A027B" w:rsidRDefault="00C82CA3">
              <w:pPr>
                <w:pStyle w:val="Subsection"/>
              </w:pPr>
              <w:r>
                <w:t>Val Verde Success Academy  Perris, Ca</w:t>
              </w:r>
            </w:p>
            <w:p w:rsidR="007A027B" w:rsidRDefault="00C82CA3">
              <w:pPr>
                <w:pStyle w:val="Description"/>
              </w:pPr>
              <w:r>
                <w:t xml:space="preserve">G.E.D </w:t>
              </w:r>
            </w:p>
            <w:p w:rsidR="007A027B" w:rsidRDefault="00C82CA3" w:rsidP="00C82CA3">
              <w:pPr>
                <w:pStyle w:val="ListBullet"/>
              </w:pPr>
              <w:r>
                <w:t>3.5 GPA</w:t>
              </w:r>
            </w:p>
          </w:sdtContent>
        </w:sdt>
      </w:sdtContent>
    </w:sdt>
    <w:p w:rsidR="007A027B" w:rsidRDefault="008D283C">
      <w:pPr>
        <w:pStyle w:val="SectionHeading"/>
      </w:pPr>
      <w:r>
        <w:t>References</w:t>
      </w:r>
    </w:p>
    <w:p w:rsidR="00C82CA3" w:rsidRDefault="00C82CA3">
      <w:r>
        <w:t>Lacey Walswick  ICEE Company 951-463-0765</w:t>
      </w:r>
      <w:r>
        <w:br/>
        <w:t>Art Morales  NFI Industries  951-742-2064</w:t>
      </w:r>
      <w:r>
        <w:br/>
        <w:t>Deidre Wagnon  Wal-Mart Dist.  951-385-5452</w:t>
      </w:r>
    </w:p>
    <w:sectPr w:rsidR="00C82CA3">
      <w:headerReference w:type="default" r:id="rId10"/>
      <w:footerReference w:type="default" r:id="rId11"/>
      <w:headerReference w:type="first" r:id="rId12"/>
      <w:pgSz w:w="12240" w:h="15840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E3D" w:rsidRDefault="00010E3D">
      <w:pPr>
        <w:spacing w:after="0" w:line="240" w:lineRule="auto"/>
      </w:pPr>
      <w:r>
        <w:separator/>
      </w:r>
    </w:p>
  </w:endnote>
  <w:endnote w:type="continuationSeparator" w:id="0">
    <w:p w:rsidR="00010E3D" w:rsidRDefault="0001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27B" w:rsidRDefault="008D283C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365760" simplePos="0" relativeHeight="251659264" behindDoc="0" locked="0" layoutInCell="1" allowOverlap="0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A027B" w:rsidRDefault="008D283C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:rsidR="007A027B" w:rsidRDefault="008D283C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E3D" w:rsidRDefault="00010E3D">
      <w:pPr>
        <w:spacing w:after="0" w:line="240" w:lineRule="auto"/>
      </w:pPr>
      <w:r>
        <w:separator/>
      </w:r>
    </w:p>
  </w:footnote>
  <w:footnote w:type="continuationSeparator" w:id="0">
    <w:p w:rsidR="00010E3D" w:rsidRDefault="0001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27B" w:rsidRDefault="008D283C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365760" distR="365760" simplePos="0" relativeHeight="251672576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6D4D9BF9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27B" w:rsidRDefault="008D283C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365760" distR="365760" simplePos="0" relativeHeight="251670528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18E9033F" id="Straight Connector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5"/>
  </w:num>
  <w:num w:numId="16">
    <w:abstractNumId w:val="1"/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CA3"/>
    <w:rsid w:val="00010E3D"/>
    <w:rsid w:val="0004326D"/>
    <w:rsid w:val="007A027B"/>
    <w:rsid w:val="008D283C"/>
    <w:rsid w:val="00C0067C"/>
    <w:rsid w:val="00C82CA3"/>
    <w:rsid w:val="00C9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6D57F0-87DC-4A01-A34D-3EE6AB01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ning\AppData\Roaming\Microsoft\Templates\Chronologic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C9AF6B53B2432E8E9A7C98F027C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AE178-196E-4C60-A2B8-BE37006DB3FD}"/>
      </w:docPartPr>
      <w:docPartBody>
        <w:p w:rsidR="00000000" w:rsidRDefault="002C40D5">
          <w:pPr>
            <w:pStyle w:val="A7C9AF6B53B2432E8E9A7C98F027CB1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605CA4302D7462586E5A1E7C1632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7B9C9-6F43-466A-A4E8-4A22C3FC890B}"/>
      </w:docPartPr>
      <w:docPartBody>
        <w:p w:rsidR="00000000" w:rsidRDefault="002C40D5">
          <w:pPr>
            <w:pStyle w:val="5605CA4302D7462586E5A1E7C1632846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0D5"/>
    <w:rsid w:val="002C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820F776645473E9941A151048E6563">
    <w:name w:val="B8820F776645473E9941A151048E6563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7C9AF6B53B2432E8E9A7C98F027CB12">
    <w:name w:val="A7C9AF6B53B2432E8E9A7C98F027CB12"/>
  </w:style>
  <w:style w:type="paragraph" w:customStyle="1" w:styleId="B0A2D19477F244D7861985802245743D">
    <w:name w:val="B0A2D19477F244D7861985802245743D"/>
  </w:style>
  <w:style w:type="paragraph" w:customStyle="1" w:styleId="E8E58C84190849768481C030E6DCA448">
    <w:name w:val="E8E58C84190849768481C030E6DCA448"/>
  </w:style>
  <w:style w:type="paragraph" w:customStyle="1" w:styleId="B23B584F20AC4BE2920F338CE8435D41">
    <w:name w:val="B23B584F20AC4BE2920F338CE8435D41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rFonts w:eastAsiaTheme="minorHAnsi"/>
      <w:color w:val="000000" w:themeColor="text1"/>
      <w:sz w:val="20"/>
      <w:szCs w:val="20"/>
    </w:rPr>
  </w:style>
  <w:style w:type="paragraph" w:customStyle="1" w:styleId="2E0011E81D264F2BA3D4425C6E4597F8">
    <w:name w:val="2E0011E81D264F2BA3D4425C6E4597F8"/>
  </w:style>
  <w:style w:type="paragraph" w:customStyle="1" w:styleId="2BD18189D52F4808A7EDCDA027789911">
    <w:name w:val="2BD18189D52F4808A7EDCDA027789911"/>
  </w:style>
  <w:style w:type="paragraph" w:customStyle="1" w:styleId="8AAA8E65414C4327B9015D17CF27A086">
    <w:name w:val="8AAA8E65414C4327B9015D17CF27A086"/>
  </w:style>
  <w:style w:type="paragraph" w:customStyle="1" w:styleId="8A28105A5ECB4E8ABDAB9DA4051BEDBB">
    <w:name w:val="8A28105A5ECB4E8ABDAB9DA4051BEDBB"/>
  </w:style>
  <w:style w:type="paragraph" w:customStyle="1" w:styleId="5605CA4302D7462586E5A1E7C1632846">
    <w:name w:val="5605CA4302D7462586E5A1E7C1632846"/>
  </w:style>
  <w:style w:type="paragraph" w:customStyle="1" w:styleId="CEB86FF1199C464B9CDD10BC4ED7B728">
    <w:name w:val="CEB86FF1199C464B9CDD10BC4ED7B7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2370 Prospect Ave.
Riverside, Ca 92507</CompanyAddress>
  <CompanyPhone>951-796-5103</CompanyPhone>
  <CompanyFax/>
  <CompanyEmail>Siwheymatt@aol.com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00A676-D251-4A8C-8FD8-5C9F5030A7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8F2A91-3544-4072-9932-77707E1F0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(Simple design)</Template>
  <TotalTime>24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Johnson</dc:creator>
  <cp:keywords/>
  <cp:lastModifiedBy>Gabrielle Torres</cp:lastModifiedBy>
  <cp:revision>1</cp:revision>
  <dcterms:created xsi:type="dcterms:W3CDTF">2015-09-17T02:01:00Z</dcterms:created>
  <dcterms:modified xsi:type="dcterms:W3CDTF">2015-09-17T02:26:00Z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