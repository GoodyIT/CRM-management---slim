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A95" w:rsidRPr="00D62066" w:rsidRDefault="008A2FBD">
      <w:pPr>
        <w:pStyle w:val="ContactInfo"/>
        <w:rPr>
          <w:b/>
        </w:rPr>
      </w:pPr>
      <w:r>
        <w:t>P.O. Box 70411</w:t>
      </w:r>
    </w:p>
    <w:p w:rsidR="002C42BC" w:rsidRDefault="00961D2D">
      <w:pPr>
        <w:pStyle w:val="ContactInfo"/>
      </w:pPr>
      <w:sdt>
        <w:sdtPr>
          <w:alias w:val="Category"/>
          <w:tag w:val=""/>
          <w:id w:val="1543715586"/>
          <w:placeholder>
            <w:docPart w:val="5B1804F9686244528E20A3BEAA0E5210"/>
          </w:placeholder>
          <w:dataBinding w:prefixMappings="xmlns:ns0='http://purl.org/dc/elements/1.1/' xmlns:ns1='http://schemas.openxmlformats.org/package/2006/metadata/core-properties' " w:xpath="/ns1:coreProperties[1]/ns1:category[1]" w:storeItemID="{6C3C8BC8-F283-45AE-878A-BAB7291924A1}"/>
          <w:text/>
        </w:sdtPr>
        <w:sdtEndPr/>
        <w:sdtContent>
          <w:r w:rsidR="00983314">
            <w:rPr>
              <w:color w:val="auto"/>
            </w:rPr>
            <w:t>Riverside, CA 925</w:t>
          </w:r>
          <w:r w:rsidR="008A2FBD">
            <w:rPr>
              <w:color w:val="auto"/>
            </w:rPr>
            <w:t>1</w:t>
          </w:r>
          <w:r w:rsidR="00983314">
            <w:rPr>
              <w:color w:val="auto"/>
            </w:rPr>
            <w:t>3</w:t>
          </w:r>
        </w:sdtContent>
      </w:sdt>
    </w:p>
    <w:p w:rsidR="002C42BC" w:rsidRDefault="00961D2D">
      <w:pPr>
        <w:pStyle w:val="ContactInfo"/>
      </w:pPr>
      <w:sdt>
        <w:sdtPr>
          <w:alias w:val="Telephone"/>
          <w:tag w:val="Telephone"/>
          <w:id w:val="599758962"/>
          <w:placeholder>
            <w:docPart w:val="60E1C571D7E04454AB7A96096DCC5529"/>
          </w:placeholder>
          <w:dataBinding w:prefixMappings="xmlns:ns0='http://schemas.microsoft.com/office/2006/coverPageProps' " w:xpath="/ns0:CoverPageProperties[1]/ns0:CompanyPhone[1]" w:storeItemID="{55AF091B-3C7A-41E3-B477-F2FDAA23CFDA}"/>
          <w:text/>
        </w:sdtPr>
        <w:sdtEndPr/>
        <w:sdtContent>
          <w:r w:rsidR="00983314">
            <w:rPr>
              <w:color w:val="auto"/>
            </w:rPr>
            <w:t>951-224-0203</w:t>
          </w:r>
        </w:sdtContent>
      </w:sdt>
    </w:p>
    <w:p w:rsidR="002C42BC" w:rsidRDefault="00A135C6">
      <w:pPr>
        <w:pStyle w:val="ContactInfo"/>
        <w:rPr>
          <w:rStyle w:val="Emphasis"/>
        </w:rPr>
      </w:pPr>
      <w:r>
        <w:rPr>
          <w:rStyle w:val="Emphasis"/>
        </w:rPr>
        <w:t>Marystewart9099</w:t>
      </w:r>
      <w:r w:rsidR="00A67922">
        <w:rPr>
          <w:rStyle w:val="Emphasis"/>
        </w:rPr>
        <w:t>@yahoo.com</w:t>
      </w:r>
    </w:p>
    <w:p w:rsidR="002C42BC" w:rsidRDefault="00961D2D">
      <w:pPr>
        <w:pStyle w:val="Name"/>
      </w:pPr>
      <w:sdt>
        <w:sdtPr>
          <w:alias w:val="Your Name"/>
          <w:tag w:val=""/>
          <w:id w:val="1197042864"/>
          <w:placeholder>
            <w:docPart w:val="E174AE094AC9418DA70896296641BB89"/>
          </w:placeholder>
          <w:dataBinding w:prefixMappings="xmlns:ns0='http://purl.org/dc/elements/1.1/' xmlns:ns1='http://schemas.openxmlformats.org/package/2006/metadata/core-properties' " w:xpath="/ns1:coreProperties[1]/ns0:creator[1]" w:storeItemID="{6C3C8BC8-F283-45AE-878A-BAB7291924A1}"/>
          <w:text/>
        </w:sdtPr>
        <w:sdtEndPr/>
        <w:sdtContent>
          <w:r w:rsidR="00983314">
            <w:rPr>
              <w:color w:val="auto"/>
            </w:rPr>
            <w:t>Mar</w:t>
          </w:r>
          <w:r w:rsidR="00170502">
            <w:rPr>
              <w:color w:val="auto"/>
            </w:rPr>
            <w:t>y</w:t>
          </w:r>
          <w:r w:rsidR="00983314">
            <w:rPr>
              <w:color w:val="auto"/>
            </w:rPr>
            <w:t xml:space="preserve"> STewart</w:t>
          </w:r>
        </w:sdtContent>
      </w:sdt>
    </w:p>
    <w:tbl>
      <w:tblPr>
        <w:tblStyle w:val="ResumeTable"/>
        <w:tblW w:w="5000" w:type="pct"/>
        <w:tblLook w:val="04A0" w:firstRow="1" w:lastRow="0" w:firstColumn="1" w:lastColumn="0" w:noHBand="0" w:noVBand="1"/>
      </w:tblPr>
      <w:tblGrid>
        <w:gridCol w:w="1699"/>
        <w:gridCol w:w="419"/>
        <w:gridCol w:w="7242"/>
      </w:tblGrid>
      <w:tr w:rsidR="002C42BC" w:rsidTr="00242634">
        <w:tc>
          <w:tcPr>
            <w:tcW w:w="1699" w:type="dxa"/>
          </w:tcPr>
          <w:p w:rsidR="002C42BC" w:rsidRDefault="00414819">
            <w:pPr>
              <w:pStyle w:val="Heading1"/>
            </w:pPr>
            <w:r>
              <w:t>Objective</w:t>
            </w:r>
          </w:p>
        </w:tc>
        <w:tc>
          <w:tcPr>
            <w:tcW w:w="419" w:type="dxa"/>
          </w:tcPr>
          <w:p w:rsidR="002C42BC" w:rsidRDefault="002C42BC"/>
        </w:tc>
        <w:tc>
          <w:tcPr>
            <w:tcW w:w="7242" w:type="dxa"/>
          </w:tcPr>
          <w:p w:rsidR="00661B22" w:rsidRDefault="001602EF" w:rsidP="0044000D">
            <w:pPr>
              <w:pStyle w:val="ResumeText"/>
            </w:pPr>
            <w:r>
              <w:t xml:space="preserve">My objective is to get hired by a company who will utilize my </w:t>
            </w:r>
            <w:r w:rsidR="0044000D">
              <w:t xml:space="preserve">sales and </w:t>
            </w:r>
            <w:r w:rsidR="002F6CD4">
              <w:t xml:space="preserve">office </w:t>
            </w:r>
            <w:r>
              <w:t>skills experience.</w:t>
            </w:r>
          </w:p>
        </w:tc>
      </w:tr>
      <w:tr w:rsidR="002C42BC" w:rsidTr="00242634">
        <w:tc>
          <w:tcPr>
            <w:tcW w:w="1699" w:type="dxa"/>
          </w:tcPr>
          <w:p w:rsidR="002C42BC" w:rsidRDefault="00414819">
            <w:pPr>
              <w:pStyle w:val="Heading1"/>
            </w:pPr>
            <w:r>
              <w:t>Skills &amp; Abilities</w:t>
            </w:r>
          </w:p>
        </w:tc>
        <w:tc>
          <w:tcPr>
            <w:tcW w:w="419" w:type="dxa"/>
          </w:tcPr>
          <w:p w:rsidR="002C42BC" w:rsidRDefault="002C42BC"/>
        </w:tc>
        <w:tc>
          <w:tcPr>
            <w:tcW w:w="7242" w:type="dxa"/>
          </w:tcPr>
          <w:p w:rsidR="00661B22" w:rsidRDefault="001602EF" w:rsidP="0077341A">
            <w:pPr>
              <w:pStyle w:val="ResumeText"/>
            </w:pPr>
            <w:r>
              <w:t>Type 45 wpm,</w:t>
            </w:r>
            <w:r w:rsidR="00661B22">
              <w:t xml:space="preserve"> Ten Key 10K ks,</w:t>
            </w:r>
            <w:r>
              <w:t xml:space="preserve"> Microsoft Word, Excel, Access, and Power Point.  </w:t>
            </w:r>
            <w:r w:rsidR="003E4E0B">
              <w:t>AS400,</w:t>
            </w:r>
            <w:r w:rsidR="00121A95">
              <w:t xml:space="preserve"> </w:t>
            </w:r>
            <w:r w:rsidR="0077341A">
              <w:t>Quick Book and Point</w:t>
            </w:r>
            <w:r>
              <w:t xml:space="preserve"> </w:t>
            </w:r>
            <w:r w:rsidR="0077341A">
              <w:t xml:space="preserve">  </w:t>
            </w:r>
            <w:r>
              <w:t>All versions of Windows, Computer Repair, Troubleshoot, and Diagnosis.</w:t>
            </w:r>
          </w:p>
        </w:tc>
      </w:tr>
      <w:tr w:rsidR="002C42BC" w:rsidTr="00242634">
        <w:tc>
          <w:tcPr>
            <w:tcW w:w="1699" w:type="dxa"/>
          </w:tcPr>
          <w:p w:rsidR="002C42BC" w:rsidRDefault="00414819">
            <w:pPr>
              <w:pStyle w:val="Heading1"/>
            </w:pPr>
            <w:r>
              <w:t>Experience</w:t>
            </w:r>
          </w:p>
        </w:tc>
        <w:tc>
          <w:tcPr>
            <w:tcW w:w="419" w:type="dxa"/>
          </w:tcPr>
          <w:p w:rsidR="002C42BC" w:rsidRDefault="002C42BC"/>
        </w:tc>
        <w:tc>
          <w:tcPr>
            <w:tcW w:w="7242" w:type="dxa"/>
          </w:tcPr>
          <w:sdt>
            <w:sdtPr>
              <w:rPr>
                <w:rFonts w:asciiTheme="minorHAnsi" w:eastAsiaTheme="minorEastAsia" w:hAnsiTheme="minorHAnsi" w:cstheme="minorBidi"/>
                <w:b w:val="0"/>
                <w:bCs w:val="0"/>
                <w:caps w:val="0"/>
                <w:color w:val="595959" w:themeColor="text1" w:themeTint="A6"/>
              </w:rPr>
              <w:id w:val="1436861535"/>
            </w:sdtPr>
            <w:sdtEndPr/>
            <w:sdtContent>
              <w:p w:rsidR="005C5207" w:rsidRDefault="005C5207" w:rsidP="00121A95">
                <w:pPr>
                  <w:pStyle w:val="Heading2"/>
                  <w:rPr>
                    <w:rFonts w:asciiTheme="minorHAnsi" w:eastAsiaTheme="minorEastAsia" w:hAnsiTheme="minorHAnsi" w:cstheme="minorBidi"/>
                    <w:b w:val="0"/>
                    <w:bCs w:val="0"/>
                    <w:caps w:val="0"/>
                    <w:color w:val="595959" w:themeColor="text1" w:themeTint="A6"/>
                  </w:rPr>
                </w:pPr>
                <w:proofErr w:type="gramStart"/>
                <w:r>
                  <w:rPr>
                    <w:rFonts w:asciiTheme="minorHAnsi" w:eastAsiaTheme="minorEastAsia" w:hAnsiTheme="minorHAnsi" w:cstheme="minorBidi"/>
                    <w:b w:val="0"/>
                    <w:bCs w:val="0"/>
                    <w:caps w:val="0"/>
                    <w:color w:val="595959" w:themeColor="text1" w:themeTint="A6"/>
                  </w:rPr>
                  <w:t>HOME FUNDING CORP.</w:t>
                </w:r>
                <w:proofErr w:type="gramEnd"/>
              </w:p>
              <w:p w:rsidR="005C5207" w:rsidRDefault="005C5207" w:rsidP="00121A95">
                <w:pPr>
                  <w:pStyle w:val="Heading2"/>
                  <w:rPr>
                    <w:rFonts w:asciiTheme="minorHAnsi" w:eastAsiaTheme="minorEastAsia" w:hAnsiTheme="minorHAnsi" w:cstheme="minorBidi"/>
                    <w:b w:val="0"/>
                    <w:bCs w:val="0"/>
                    <w:caps w:val="0"/>
                    <w:color w:val="595959" w:themeColor="text1" w:themeTint="A6"/>
                  </w:rPr>
                </w:pPr>
                <w:r>
                  <w:rPr>
                    <w:rFonts w:asciiTheme="minorHAnsi" w:eastAsiaTheme="minorEastAsia" w:hAnsiTheme="minorHAnsi" w:cstheme="minorBidi"/>
                    <w:b w:val="0"/>
                    <w:bCs w:val="0"/>
                    <w:caps w:val="0"/>
                    <w:color w:val="595959" w:themeColor="text1" w:themeTint="A6"/>
                  </w:rPr>
                  <w:t>9/15- PRESENT</w:t>
                </w:r>
              </w:p>
              <w:p w:rsidR="005C5207" w:rsidRDefault="005C5207" w:rsidP="005C5207">
                <w:r>
                  <w:t>BUSINESS DEVELOPMENT MANAGER</w:t>
                </w:r>
              </w:p>
              <w:p w:rsidR="005C5207" w:rsidRDefault="005C5207" w:rsidP="005C5207">
                <w:r>
                  <w:t>Recruiting Experience Loan Officers, Cold Calling, Advertising and Marketing for Loan Officers</w:t>
                </w:r>
              </w:p>
              <w:p w:rsidR="00242634" w:rsidRDefault="00242634" w:rsidP="00121A95">
                <w:pPr>
                  <w:pStyle w:val="Heading2"/>
                  <w:rPr>
                    <w:rFonts w:asciiTheme="minorHAnsi" w:eastAsiaTheme="minorEastAsia" w:hAnsiTheme="minorHAnsi" w:cstheme="minorBidi"/>
                    <w:b w:val="0"/>
                    <w:bCs w:val="0"/>
                    <w:caps w:val="0"/>
                    <w:color w:val="595959" w:themeColor="text1" w:themeTint="A6"/>
                  </w:rPr>
                </w:pPr>
                <w:r w:rsidRPr="00242634">
                  <w:rPr>
                    <w:rFonts w:asciiTheme="minorHAnsi" w:eastAsiaTheme="minorEastAsia" w:hAnsiTheme="minorHAnsi" w:cstheme="minorBidi"/>
                    <w:bCs w:val="0"/>
                    <w:caps w:val="0"/>
                    <w:color w:val="595959" w:themeColor="text1" w:themeTint="A6"/>
                  </w:rPr>
                  <w:t>SAMUEL RONALDSON &amp; COMPANY</w:t>
                </w:r>
              </w:p>
              <w:p w:rsidR="00242634" w:rsidRDefault="00242634" w:rsidP="00242634">
                <w:r>
                  <w:t xml:space="preserve">5/15 – </w:t>
                </w:r>
                <w:r w:rsidR="005C5207">
                  <w:t>7/15</w:t>
                </w:r>
              </w:p>
              <w:p w:rsidR="00242634" w:rsidRDefault="00242634" w:rsidP="00242634">
                <w:r>
                  <w:t>PHONE AGENT</w:t>
                </w:r>
              </w:p>
              <w:p w:rsidR="00242634" w:rsidRDefault="00242634" w:rsidP="00242634">
                <w:r>
                  <w:t>REFI, FHA Streamline, Buyer and Listing for home sales and Modifications.</w:t>
                </w:r>
              </w:p>
              <w:p w:rsidR="00C65FE1" w:rsidRDefault="00C65FE1" w:rsidP="00121A95">
                <w:pPr>
                  <w:pStyle w:val="Heading2"/>
                </w:pPr>
                <w:r w:rsidRPr="00C65FE1">
                  <w:t>STUDENT LOAN SAVINGS GROUP, NORCO, CA</w:t>
                </w:r>
              </w:p>
              <w:p w:rsidR="00242634" w:rsidRPr="00242634" w:rsidRDefault="00242634" w:rsidP="00242634">
                <w:r>
                  <w:t xml:space="preserve">1/15 – </w:t>
                </w:r>
                <w:r w:rsidR="00DE0AFA">
                  <w:t>9/15</w:t>
                </w:r>
                <w:bookmarkStart w:id="0" w:name="_GoBack"/>
                <w:bookmarkEnd w:id="0"/>
              </w:p>
              <w:p w:rsidR="00C65FE1" w:rsidRDefault="00C65FE1" w:rsidP="00C65FE1">
                <w:pPr>
                  <w:pStyle w:val="Heading2"/>
                </w:pPr>
                <w:r>
                  <w:t xml:space="preserve">PHONE AGENT </w:t>
                </w:r>
              </w:p>
              <w:p w:rsidR="00C65FE1" w:rsidRDefault="00C65FE1" w:rsidP="00C65FE1">
                <w:r>
                  <w:t>Incoming and Outbound calls.  Consolidation of Federal Student Loans. Create Files with Dept pay. Customer Service.   Introducing new government programs for Student Loans Consolidations.</w:t>
                </w:r>
              </w:p>
              <w:p w:rsidR="00C65FE1" w:rsidRDefault="00121A95" w:rsidP="00C65FE1">
                <w:pPr>
                  <w:rPr>
                    <w:rFonts w:asciiTheme="majorHAnsi" w:eastAsiaTheme="majorEastAsia" w:hAnsiTheme="majorHAnsi" w:cstheme="majorBidi"/>
                    <w:b/>
                    <w:bCs/>
                    <w:caps/>
                    <w:color w:val="404040" w:themeColor="text1" w:themeTint="BF"/>
                  </w:rPr>
                </w:pPr>
                <w:r w:rsidRPr="00C65FE1">
                  <w:rPr>
                    <w:rFonts w:asciiTheme="majorHAnsi" w:eastAsiaTheme="majorEastAsia" w:hAnsiTheme="majorHAnsi" w:cstheme="majorBidi"/>
                    <w:b/>
                    <w:bCs/>
                    <w:caps/>
                    <w:color w:val="404040" w:themeColor="text1" w:themeTint="BF"/>
                  </w:rPr>
                  <w:t>RITE CONSULTING</w:t>
                </w:r>
                <w:r w:rsidR="00C65FE1" w:rsidRPr="00C65FE1">
                  <w:rPr>
                    <w:rFonts w:asciiTheme="majorHAnsi" w:eastAsiaTheme="majorEastAsia" w:hAnsiTheme="majorHAnsi" w:cstheme="majorBidi"/>
                    <w:b/>
                    <w:bCs/>
                    <w:caps/>
                    <w:color w:val="404040" w:themeColor="text1" w:themeTint="BF"/>
                  </w:rPr>
                  <w:t>, COSTA MESA, CA</w:t>
                </w:r>
              </w:p>
              <w:p w:rsidR="00121A95" w:rsidRPr="00121A95" w:rsidRDefault="00121A95" w:rsidP="00C65FE1">
                <w:pPr>
                  <w:pStyle w:val="Heading2"/>
                </w:pPr>
                <w:r w:rsidRPr="00121A95">
                  <w:t xml:space="preserve">11/13 – </w:t>
                </w:r>
                <w:r w:rsidR="00242634">
                  <w:t>1/15</w:t>
                </w:r>
              </w:p>
              <w:p w:rsidR="00121A95" w:rsidRDefault="00121A95" w:rsidP="00121A95">
                <w:pPr>
                  <w:pStyle w:val="Heading2"/>
                </w:pPr>
                <w:r w:rsidRPr="00121A95">
                  <w:t>PHONE AGENT</w:t>
                </w:r>
              </w:p>
              <w:p w:rsidR="00121A95" w:rsidRDefault="00121A95" w:rsidP="00121A95">
                <w:r>
                  <w:t>Intake Applications for Modifications.  Incoming and Outbound calls.  Create</w:t>
                </w:r>
              </w:p>
              <w:p w:rsidR="00121A95" w:rsidRPr="00121A95" w:rsidRDefault="00121A95" w:rsidP="00121A95">
                <w:r>
                  <w:t>Files with point.</w:t>
                </w:r>
                <w:r w:rsidR="0044000D">
                  <w:t xml:space="preserve"> Customer Service.</w:t>
                </w:r>
                <w:r>
                  <w:t xml:space="preserve">  </w:t>
                </w:r>
              </w:p>
              <w:p w:rsidR="00C65FE1" w:rsidRDefault="00C65FE1" w:rsidP="00252AC8">
                <w:pPr>
                  <w:pStyle w:val="Heading2"/>
                </w:pPr>
              </w:p>
              <w:p w:rsidR="008F4C2D" w:rsidRPr="00252AC8" w:rsidRDefault="008F4C2D" w:rsidP="00252AC8">
                <w:pPr>
                  <w:pStyle w:val="Heading2"/>
                </w:pPr>
                <w:r w:rsidRPr="00252AC8">
                  <w:t>Skye’s the Limit, Riverside, CA</w:t>
                </w:r>
              </w:p>
              <w:p w:rsidR="005C5821" w:rsidRPr="00252AC8" w:rsidRDefault="005C5821" w:rsidP="00252AC8">
                <w:pPr>
                  <w:pStyle w:val="Heading2"/>
                </w:pPr>
                <w:r w:rsidRPr="00252AC8">
                  <w:t>04/2005 – 1/2013</w:t>
                </w:r>
              </w:p>
              <w:p w:rsidR="005C5821" w:rsidRPr="00252AC8" w:rsidRDefault="005C5821" w:rsidP="00252AC8">
                <w:pPr>
                  <w:pStyle w:val="Heading2"/>
                </w:pPr>
                <w:r w:rsidRPr="00252AC8">
                  <w:t>Office Manager</w:t>
                </w:r>
                <w:r w:rsidR="00141577">
                  <w:t>/BROKER ASSISTANT</w:t>
                </w:r>
                <w:r w:rsidR="00FA39DC">
                  <w:t>/BRANCH OFFICE</w:t>
                </w:r>
              </w:p>
              <w:p w:rsidR="00814A93" w:rsidRDefault="005C5821" w:rsidP="008F4C2D">
                <w:r>
                  <w:t xml:space="preserve">Prepared Purchase Agreements, Listing Agreements, Deed of Trust, Grant Deeds, </w:t>
                </w:r>
                <w:r w:rsidR="00A65ECE">
                  <w:t>Bankruptcy Chapter 7,</w:t>
                </w:r>
                <w:r w:rsidR="005239F5">
                  <w:t xml:space="preserve"> </w:t>
                </w:r>
                <w:r w:rsidR="00A65ECE">
                  <w:t>13</w:t>
                </w:r>
                <w:r>
                  <w:t xml:space="preserve"> and Lease Agreements. </w:t>
                </w:r>
                <w:r w:rsidR="00D52AAF">
                  <w:t xml:space="preserve"> </w:t>
                </w:r>
                <w:r>
                  <w:t xml:space="preserve"> List properties on MLS. Order BPO’s, Title Documents. Prepare documents for Short Sales and Modifications.  </w:t>
                </w:r>
                <w:r w:rsidR="00F057A9">
                  <w:t xml:space="preserve">Loan Processor, FHA and Conventional Lenders. </w:t>
                </w:r>
                <w:r w:rsidR="003E3E2D" w:rsidRPr="003E3E2D">
                  <w:t>Process applications from time of receipt of </w:t>
                </w:r>
                <w:hyperlink r:id="rId11" w:tooltip="Click to Continue &gt; by Text-Enhance" w:history="1">
                  <w:r w:rsidR="003E3E2D" w:rsidRPr="003E3E2D">
                    <w:t>application</w:t>
                  </w:r>
                </w:hyperlink>
                <w:r w:rsidR="003E3E2D" w:rsidRPr="003E3E2D">
                  <w:t> to submission of the loan package to underwriting</w:t>
                </w:r>
                <w:r w:rsidR="003E3E2D">
                  <w:t xml:space="preserve">.  </w:t>
                </w:r>
                <w:r w:rsidR="003E3E2D" w:rsidRPr="003E3E2D">
                  <w:t>Gather, organize and track loan documentation</w:t>
                </w:r>
                <w:r w:rsidR="003E3E2D">
                  <w:t xml:space="preserve">.  </w:t>
                </w:r>
                <w:r w:rsidR="00F057A9">
                  <w:t xml:space="preserve"> </w:t>
                </w:r>
                <w:r>
                  <w:t>Accounts Payable and Accounts Receivables.   Employee files and payroll.</w:t>
                </w:r>
              </w:p>
              <w:p w:rsidR="005C5821" w:rsidRDefault="005C5821" w:rsidP="00252AC8">
                <w:pPr>
                  <w:pStyle w:val="Heading2"/>
                </w:pPr>
                <w:r>
                  <w:lastRenderedPageBreak/>
                  <w:t>A2Z Transportation</w:t>
                </w:r>
                <w:r w:rsidR="00252AC8">
                  <w:t>, Riverside, CA</w:t>
                </w:r>
              </w:p>
              <w:p w:rsidR="00A65ECE" w:rsidRDefault="00A65ECE" w:rsidP="00252AC8">
                <w:pPr>
                  <w:pStyle w:val="Heading2"/>
                </w:pPr>
                <w:r>
                  <w:t>4/2012 – 12/2012</w:t>
                </w:r>
              </w:p>
              <w:p w:rsidR="00A65ECE" w:rsidRDefault="00A65ECE" w:rsidP="00252AC8">
                <w:pPr>
                  <w:pStyle w:val="Heading2"/>
                </w:pPr>
                <w:r>
                  <w:t>Office Manager/Dispatcher</w:t>
                </w:r>
              </w:p>
              <w:p w:rsidR="00D62066" w:rsidRDefault="00A65ECE" w:rsidP="008F4C2D">
                <w:r>
                  <w:t xml:space="preserve">Dispatched and Maintain 4 Trucks, Scheduled Drivers for Loads, Fuel Tracking, Hours of Service, Logs, </w:t>
                </w:r>
                <w:r w:rsidR="00252AC8">
                  <w:t xml:space="preserve">and </w:t>
                </w:r>
                <w:r>
                  <w:t xml:space="preserve">Inspections on Trucks. </w:t>
                </w:r>
                <w:r w:rsidR="00252AC8">
                  <w:t xml:space="preserve"> </w:t>
                </w:r>
                <w:r>
                  <w:t xml:space="preserve">Accounts Payable and </w:t>
                </w:r>
                <w:r w:rsidR="00252AC8">
                  <w:t>Receivables</w:t>
                </w:r>
                <w:r>
                  <w:t>. Maintain and keep updated drivers files</w:t>
                </w:r>
                <w:r w:rsidR="00252AC8">
                  <w:t xml:space="preserve"> and payroll. Schedule Maintenance on </w:t>
                </w:r>
                <w:r w:rsidR="00170502">
                  <w:t>t</w:t>
                </w:r>
                <w:r w:rsidR="00252AC8">
                  <w:t>ruck.</w:t>
                </w:r>
              </w:p>
              <w:p w:rsidR="00252AC8" w:rsidRDefault="00C65FE1" w:rsidP="00252AC8">
                <w:pPr>
                  <w:pStyle w:val="Heading2"/>
                </w:pPr>
                <w:r>
                  <w:t>E</w:t>
                </w:r>
                <w:r w:rsidR="00252AC8">
                  <w:t>Z Transportation, Riverside, CA</w:t>
                </w:r>
              </w:p>
              <w:p w:rsidR="00252AC8" w:rsidRDefault="00252AC8" w:rsidP="00252AC8">
                <w:pPr>
                  <w:pStyle w:val="Heading2"/>
                </w:pPr>
                <w:r>
                  <w:t>12/2006 – 1/2012</w:t>
                </w:r>
              </w:p>
              <w:p w:rsidR="00252AC8" w:rsidRDefault="00252AC8" w:rsidP="00252AC8">
                <w:pPr>
                  <w:pStyle w:val="Heading2"/>
                </w:pPr>
                <w:r>
                  <w:t xml:space="preserve">Owner Operator </w:t>
                </w:r>
              </w:p>
              <w:p w:rsidR="00090D53" w:rsidRDefault="00252AC8" w:rsidP="00E52D96">
                <w:r>
                  <w:t xml:space="preserve">Managed Motor Carrier and DOT Compliance, Drivers records, files including safety, and drug programs. Dispatched and Maintain 5 Trucks, Scheduled Drivers for Loads, Fuel Tracking, Hours of Service, Logs, and Inspections on Trucks.  Accounts Payable and Receivables. Maintain and keep updated drivers files and payroll. Schedule Maintenance on Trucks.  </w:t>
                </w:r>
              </w:p>
              <w:p w:rsidR="00880AEF" w:rsidRDefault="00880AEF" w:rsidP="00880AEF">
                <w:pPr>
                  <w:pStyle w:val="Heading2"/>
                </w:pPr>
                <w:r>
                  <w:t xml:space="preserve">cystal view mortgage, riverside, ca </w:t>
                </w:r>
              </w:p>
              <w:p w:rsidR="00880AEF" w:rsidRDefault="00880AEF" w:rsidP="00880AEF">
                <w:pPr>
                  <w:pStyle w:val="Heading2"/>
                </w:pPr>
                <w:r>
                  <w:t>broker assistant/office manager</w:t>
                </w:r>
              </w:p>
              <w:p w:rsidR="00090D53" w:rsidRPr="00090D53" w:rsidRDefault="00880AEF" w:rsidP="00090D53">
                <w:pPr>
                  <w:pStyle w:val="Heading2"/>
                </w:pPr>
                <w:r>
                  <w:t>04/2004 – 04/2005</w:t>
                </w:r>
              </w:p>
              <w:p w:rsidR="00880AEF" w:rsidRDefault="00F057A9" w:rsidP="00090D53">
                <w:r>
                  <w:t xml:space="preserve">Loan Processer FHA and Conventional Lenders. </w:t>
                </w:r>
                <w:r w:rsidR="00814A93" w:rsidRPr="003E3E2D">
                  <w:t>Process applications from time of receipt of </w:t>
                </w:r>
                <w:hyperlink r:id="rId12" w:tooltip="Click to Continue &gt; by Text-Enhance" w:history="1">
                  <w:r w:rsidR="00814A93" w:rsidRPr="003E3E2D">
                    <w:t>application</w:t>
                  </w:r>
                </w:hyperlink>
                <w:r w:rsidR="00814A93" w:rsidRPr="003E3E2D">
                  <w:t> to submission of the loan package to underwriting</w:t>
                </w:r>
                <w:r w:rsidR="00814A93">
                  <w:t xml:space="preserve">.  </w:t>
                </w:r>
                <w:r w:rsidR="00814A93" w:rsidRPr="003E3E2D">
                  <w:t>Gather, organize and track loan documentation</w:t>
                </w:r>
                <w:r w:rsidR="00814A93">
                  <w:t>.</w:t>
                </w:r>
                <w:r>
                  <w:t xml:space="preserve"> </w:t>
                </w:r>
                <w:r w:rsidR="00814A93">
                  <w:t xml:space="preserve"> </w:t>
                </w:r>
                <w:r w:rsidR="00090D53">
                  <w:t>Prepared Purchase Agreements, Listing Agreements, Deed of Trust, Grant Deeds, Bankruptcy Chapter 7, 13 and Lease Agreements.   List properties on MLS. Order BPO’s, Title Documents. Prepare documents for Short Sales and Modifications.  Accounts Payable and Accounts Receivables.   Employee files and payroll.</w:t>
                </w:r>
              </w:p>
              <w:p w:rsidR="00252AC8" w:rsidRDefault="00880AEF" w:rsidP="0077341A">
                <w:pPr>
                  <w:pStyle w:val="Heading2"/>
                </w:pPr>
                <w:r>
                  <w:t xml:space="preserve">computer genius solutions, riverside, ca </w:t>
                </w:r>
              </w:p>
              <w:p w:rsidR="00090D53" w:rsidRDefault="00090D53" w:rsidP="0077341A">
                <w:pPr>
                  <w:pStyle w:val="Heading2"/>
                </w:pPr>
                <w:r>
                  <w:t>OFFICE MANAGER/PC TECH</w:t>
                </w:r>
                <w:r w:rsidR="00DA6FA9">
                  <w:t>n</w:t>
                </w:r>
                <w:r>
                  <w:t>ICIAN</w:t>
                </w:r>
              </w:p>
              <w:p w:rsidR="00090D53" w:rsidRDefault="00090D53" w:rsidP="0077341A">
                <w:pPr>
                  <w:pStyle w:val="Heading2"/>
                </w:pPr>
                <w:r>
                  <w:t>04/2003 -</w:t>
                </w:r>
                <w:r w:rsidR="0077341A">
                  <w:t>4/2004</w:t>
                </w:r>
              </w:p>
              <w:p w:rsidR="0077341A" w:rsidRDefault="0077341A" w:rsidP="0077341A">
                <w:r>
                  <w:t xml:space="preserve">Generate and assign work orders for all PC </w:t>
                </w:r>
                <w:r w:rsidR="00DA6FA9">
                  <w:t>Technicians</w:t>
                </w:r>
                <w:r>
                  <w:t xml:space="preserve">.  Help Desk 24/7, Schedule and dispatch all work orders. Create Invoices, Process credit card payments. Accounts Payables, Accounts Receivables using Quick Books software.  Employee hours and payroll. Customer Service, Order Parts and Repair Computers.  </w:t>
                </w:r>
              </w:p>
              <w:p w:rsidR="00A65ECE" w:rsidRDefault="0077341A" w:rsidP="0077341A">
                <w:pPr>
                  <w:pStyle w:val="Heading2"/>
                </w:pPr>
                <w:r>
                  <w:t>GI TRUCKING, BREA, CA</w:t>
                </w:r>
              </w:p>
              <w:p w:rsidR="0077341A" w:rsidRDefault="0077341A" w:rsidP="0077341A">
                <w:pPr>
                  <w:pStyle w:val="Heading2"/>
                </w:pPr>
                <w:r>
                  <w:t>IT HELP DESK/DATA ENTRY MAINTENANCE DEPARTMENT</w:t>
                </w:r>
              </w:p>
              <w:p w:rsidR="0077341A" w:rsidRDefault="0077341A" w:rsidP="0077341A">
                <w:pPr>
                  <w:pStyle w:val="Heading2"/>
                </w:pPr>
                <w:r>
                  <w:t>01/2001</w:t>
                </w:r>
                <w:r w:rsidR="003116B6">
                  <w:t xml:space="preserve"> – 04/2004</w:t>
                </w:r>
              </w:p>
              <w:p w:rsidR="002C42BC" w:rsidRDefault="00DA6FA9" w:rsidP="00814A93">
                <w:r>
                  <w:t xml:space="preserve">Help Desk for 32 Terminals. Computer Hardware, Software repair.  Maintain and kept updated all software licensing.  Create and Order Purchase Agreements.  Create and Dispatched work orders.  Maintain and order supplies for IT Dept.  </w:t>
                </w:r>
                <w:r w:rsidR="009D4BF1">
                  <w:t xml:space="preserve">Back up Data on Network and Maintained Network.  </w:t>
                </w:r>
                <w:r>
                  <w:t>Create macro spreadsheets for Maintenance Dept for miles reports.  Scan and in</w:t>
                </w:r>
                <w:r w:rsidR="009D4BF1">
                  <w:t xml:space="preserve">spect all drivers’ logs.  Data Entry for Maintenance Dept. using Transportation software.  </w:t>
                </w:r>
              </w:p>
            </w:sdtContent>
          </w:sdt>
        </w:tc>
      </w:tr>
      <w:tr w:rsidR="002C42BC" w:rsidRPr="002F6CD4" w:rsidTr="00242634">
        <w:trPr>
          <w:trHeight w:val="2168"/>
        </w:trPr>
        <w:tc>
          <w:tcPr>
            <w:tcW w:w="1699" w:type="dxa"/>
          </w:tcPr>
          <w:p w:rsidR="002C42BC" w:rsidRDefault="00414819">
            <w:pPr>
              <w:pStyle w:val="Heading1"/>
            </w:pPr>
            <w:r>
              <w:lastRenderedPageBreak/>
              <w:t>Education</w:t>
            </w:r>
          </w:p>
        </w:tc>
        <w:tc>
          <w:tcPr>
            <w:tcW w:w="419" w:type="dxa"/>
          </w:tcPr>
          <w:p w:rsidR="002C42BC" w:rsidRDefault="002C42BC"/>
        </w:tc>
        <w:tc>
          <w:tcPr>
            <w:tcW w:w="7242" w:type="dxa"/>
          </w:tcPr>
          <w:sdt>
            <w:sdtPr>
              <w:rPr>
                <w:rFonts w:asciiTheme="minorHAnsi" w:eastAsiaTheme="minorHAnsi" w:hAnsiTheme="minorHAnsi" w:cstheme="minorBidi"/>
                <w:b w:val="0"/>
                <w:bCs w:val="0"/>
                <w:caps w:val="0"/>
                <w:color w:val="595959" w:themeColor="text1" w:themeTint="A6"/>
              </w:rPr>
              <w:id w:val="-691765356"/>
            </w:sdtPr>
            <w:sdtEndPr/>
            <w:sdtContent>
              <w:sdt>
                <w:sdtPr>
                  <w:rPr>
                    <w:rFonts w:asciiTheme="minorHAnsi" w:eastAsiaTheme="minorHAnsi" w:hAnsiTheme="minorHAnsi" w:cstheme="minorBidi"/>
                    <w:b w:val="0"/>
                    <w:bCs w:val="0"/>
                    <w:caps w:val="0"/>
                    <w:color w:val="595959" w:themeColor="text1" w:themeTint="A6"/>
                  </w:rPr>
                  <w:id w:val="-1126388115"/>
                </w:sdtPr>
                <w:sdtEndPr/>
                <w:sdtContent>
                  <w:p w:rsidR="002C42BC" w:rsidRDefault="005C5821" w:rsidP="002F6CD4">
                    <w:pPr>
                      <w:pStyle w:val="Heading2"/>
                    </w:pPr>
                    <w:r>
                      <w:t>l</w:t>
                    </w:r>
                    <w:r w:rsidR="00661B22">
                      <w:t xml:space="preserve">a puente High School, la puente, ca          </w:t>
                    </w:r>
                    <w:r w:rsidR="0059120B">
                      <w:t xml:space="preserve">                             </w:t>
                    </w:r>
                    <w:r w:rsidR="00661B22">
                      <w:t>GENERAL ED, Diploma</w:t>
                    </w:r>
                  </w:p>
                  <w:p w:rsidR="00661B22" w:rsidRPr="002F6CD4" w:rsidRDefault="00661B22" w:rsidP="002F6CD4">
                    <w:pPr>
                      <w:pStyle w:val="Heading2"/>
                    </w:pPr>
                    <w:r w:rsidRPr="002F6CD4">
                      <w:t>LA PUENTE ADULT SCHOOL, LA PUENTE, CA</w:t>
                    </w:r>
                    <w:r w:rsidR="002F6CD4">
                      <w:t xml:space="preserve">  </w:t>
                    </w:r>
                    <w:r w:rsidRPr="002F6CD4">
                      <w:t xml:space="preserve"> </w:t>
                    </w:r>
                    <w:r w:rsidR="0059120B">
                      <w:t xml:space="preserve">          </w:t>
                    </w:r>
                    <w:r w:rsidRPr="002F6CD4">
                      <w:t xml:space="preserve">     </w:t>
                    </w:r>
                    <w:r w:rsidR="0059120B">
                      <w:t xml:space="preserve"> </w:t>
                    </w:r>
                    <w:r w:rsidRPr="002F6CD4">
                      <w:t xml:space="preserve">COMPUTER REPAIR, </w:t>
                    </w:r>
                    <w:r w:rsidR="00F057A9">
                      <w:t>real estate</w:t>
                    </w:r>
                    <w:r w:rsidRPr="002F6CD4">
                      <w:t xml:space="preserve"> </w:t>
                    </w:r>
                  </w:p>
                  <w:p w:rsidR="00814A93" w:rsidRDefault="00661B22" w:rsidP="00814A93">
                    <w:pPr>
                      <w:pStyle w:val="Heading2"/>
                    </w:pPr>
                    <w:r w:rsidRPr="002F6CD4">
                      <w:t xml:space="preserve">INTERCOAST COLLEGE, </w:t>
                    </w:r>
                    <w:r w:rsidR="0059120B">
                      <w:t>upland</w:t>
                    </w:r>
                    <w:r w:rsidRPr="002F6CD4">
                      <w:t xml:space="preserve">, CA </w:t>
                    </w:r>
                    <w:r w:rsidR="0059120B">
                      <w:t xml:space="preserve">   </w:t>
                    </w:r>
                    <w:r w:rsidRPr="002F6CD4">
                      <w:t xml:space="preserve">   </w:t>
                    </w:r>
                    <w:r w:rsidR="0059120B">
                      <w:t xml:space="preserve">  </w:t>
                    </w:r>
                    <w:r w:rsidR="002F6CD4">
                      <w:t xml:space="preserve">     </w:t>
                    </w:r>
                    <w:r w:rsidR="0059120B">
                      <w:t xml:space="preserve">    </w:t>
                    </w:r>
                    <w:r w:rsidR="00A65ECE">
                      <w:t>certified</w:t>
                    </w:r>
                    <w:r w:rsidR="00F057A9">
                      <w:t xml:space="preserve"> paralegal bk/immigration </w:t>
                    </w:r>
                    <w:r w:rsidR="00A65ECE" w:rsidRPr="002F6CD4">
                      <w:t xml:space="preserve">INTERCOAST COLLEGE, </w:t>
                    </w:r>
                    <w:r w:rsidR="0059120B">
                      <w:t>upland</w:t>
                    </w:r>
                    <w:r w:rsidR="00A65ECE" w:rsidRPr="002F6CD4">
                      <w:t xml:space="preserve">, CA    </w:t>
                    </w:r>
                    <w:r w:rsidR="0059120B">
                      <w:t xml:space="preserve">   </w:t>
                    </w:r>
                    <w:r w:rsidR="00A65ECE" w:rsidRPr="002F6CD4">
                      <w:t xml:space="preserve"> </w:t>
                    </w:r>
                    <w:r w:rsidR="00A65ECE">
                      <w:t xml:space="preserve">     </w:t>
                    </w:r>
                    <w:r w:rsidR="00A65ECE" w:rsidRPr="002F6CD4">
                      <w:t xml:space="preserve"> PARALEGAL COURSE, PRESENTLY Enrolled</w:t>
                    </w:r>
                  </w:p>
                  <w:p w:rsidR="002C42BC" w:rsidRPr="00814A93" w:rsidRDefault="00343219" w:rsidP="00343219">
                    <w:r w:rsidRPr="00343219">
                      <w:rPr>
                        <w:rStyle w:val="Heading2Char"/>
                      </w:rPr>
                      <w:t xml:space="preserve">MORTGAGE EDUCATORS                                 </w:t>
                    </w:r>
                    <w:r>
                      <w:rPr>
                        <w:rStyle w:val="Heading2Char"/>
                      </w:rPr>
                      <w:t xml:space="preserve">                            </w:t>
                    </w:r>
                    <w:r w:rsidRPr="00343219">
                      <w:rPr>
                        <w:rStyle w:val="Heading2Char"/>
                      </w:rPr>
                      <w:t>NMLS CERTIF</w:t>
                    </w:r>
                    <w:r>
                      <w:rPr>
                        <w:rStyle w:val="Heading2Char"/>
                      </w:rPr>
                      <w:t>IC</w:t>
                    </w:r>
                    <w:r w:rsidRPr="00343219">
                      <w:rPr>
                        <w:rStyle w:val="Heading2Char"/>
                      </w:rPr>
                      <w:t>ATE, PENDING</w:t>
                    </w:r>
                  </w:p>
                </w:sdtContent>
              </w:sdt>
            </w:sdtContent>
          </w:sdt>
        </w:tc>
      </w:tr>
      <w:tr w:rsidR="002C42BC" w:rsidTr="00242634">
        <w:tc>
          <w:tcPr>
            <w:tcW w:w="1699" w:type="dxa"/>
          </w:tcPr>
          <w:p w:rsidR="002C42BC" w:rsidRDefault="00414819">
            <w:pPr>
              <w:pStyle w:val="Heading1"/>
            </w:pPr>
            <w:r>
              <w:t>References</w:t>
            </w:r>
          </w:p>
        </w:tc>
        <w:tc>
          <w:tcPr>
            <w:tcW w:w="419" w:type="dxa"/>
          </w:tcPr>
          <w:p w:rsidR="002C42BC" w:rsidRDefault="002C42BC"/>
        </w:tc>
        <w:tc>
          <w:tcPr>
            <w:tcW w:w="7242" w:type="dxa"/>
          </w:tcPr>
          <w:p w:rsidR="002C42BC" w:rsidRPr="00661B22" w:rsidRDefault="000C3BC7" w:rsidP="000C3BC7">
            <w:pPr>
              <w:pStyle w:val="Heading2"/>
            </w:pPr>
            <w:r>
              <w:t>upon request</w:t>
            </w:r>
          </w:p>
        </w:tc>
      </w:tr>
    </w:tbl>
    <w:p w:rsidR="002C42BC" w:rsidRDefault="002C42BC" w:rsidP="009D4BF1"/>
    <w:sectPr w:rsidR="002C42BC" w:rsidSect="00B80F20">
      <w:footerReference w:type="default" r:id="rId13"/>
      <w:pgSz w:w="12240" w:h="15840" w:code="1"/>
      <w:pgMar w:top="0" w:right="1440" w:bottom="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D2D" w:rsidRDefault="00961D2D">
      <w:pPr>
        <w:spacing w:before="0" w:after="0" w:line="240" w:lineRule="auto"/>
      </w:pPr>
      <w:r>
        <w:separator/>
      </w:r>
    </w:p>
  </w:endnote>
  <w:endnote w:type="continuationSeparator" w:id="0">
    <w:p w:rsidR="00961D2D" w:rsidRDefault="00961D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2BC" w:rsidRDefault="00414819">
    <w:pPr>
      <w:pStyle w:val="Footer"/>
    </w:pPr>
    <w:r>
      <w:t xml:space="preserve">Page </w:t>
    </w:r>
    <w:r w:rsidR="00714CC3">
      <w:fldChar w:fldCharType="begin"/>
    </w:r>
    <w:r>
      <w:instrText xml:space="preserve"> PAGE </w:instrText>
    </w:r>
    <w:r w:rsidR="00714CC3">
      <w:fldChar w:fldCharType="separate"/>
    </w:r>
    <w:r w:rsidR="00DE0AFA">
      <w:rPr>
        <w:noProof/>
      </w:rPr>
      <w:t>3</w:t>
    </w:r>
    <w:r w:rsidR="00714CC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D2D" w:rsidRDefault="00961D2D">
      <w:pPr>
        <w:spacing w:before="0" w:after="0" w:line="240" w:lineRule="auto"/>
      </w:pPr>
      <w:r>
        <w:separator/>
      </w:r>
    </w:p>
  </w:footnote>
  <w:footnote w:type="continuationSeparator" w:id="0">
    <w:p w:rsidR="00961D2D" w:rsidRDefault="00961D2D">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67922"/>
    <w:rsid w:val="00021EDC"/>
    <w:rsid w:val="00053F99"/>
    <w:rsid w:val="00090D53"/>
    <w:rsid w:val="000C3BC7"/>
    <w:rsid w:val="000C7452"/>
    <w:rsid w:val="001068EE"/>
    <w:rsid w:val="00121A95"/>
    <w:rsid w:val="00141577"/>
    <w:rsid w:val="001602EF"/>
    <w:rsid w:val="00170502"/>
    <w:rsid w:val="0019574E"/>
    <w:rsid w:val="00242634"/>
    <w:rsid w:val="00252AC8"/>
    <w:rsid w:val="002C42BC"/>
    <w:rsid w:val="002D0009"/>
    <w:rsid w:val="002F6CD4"/>
    <w:rsid w:val="003116B6"/>
    <w:rsid w:val="00343219"/>
    <w:rsid w:val="003D1B05"/>
    <w:rsid w:val="003E3E2D"/>
    <w:rsid w:val="003E4E0B"/>
    <w:rsid w:val="00414819"/>
    <w:rsid w:val="0044000D"/>
    <w:rsid w:val="00444C43"/>
    <w:rsid w:val="004467EA"/>
    <w:rsid w:val="00467E29"/>
    <w:rsid w:val="004E704D"/>
    <w:rsid w:val="005239F5"/>
    <w:rsid w:val="0059120B"/>
    <w:rsid w:val="005C5207"/>
    <w:rsid w:val="005C5821"/>
    <w:rsid w:val="005D418E"/>
    <w:rsid w:val="005E60FD"/>
    <w:rsid w:val="00617258"/>
    <w:rsid w:val="006276EA"/>
    <w:rsid w:val="00661B22"/>
    <w:rsid w:val="00666BDD"/>
    <w:rsid w:val="00670B6D"/>
    <w:rsid w:val="006D3318"/>
    <w:rsid w:val="00712201"/>
    <w:rsid w:val="00714CC3"/>
    <w:rsid w:val="00765D5B"/>
    <w:rsid w:val="0077341A"/>
    <w:rsid w:val="00783A5D"/>
    <w:rsid w:val="00814A93"/>
    <w:rsid w:val="00820177"/>
    <w:rsid w:val="00856899"/>
    <w:rsid w:val="00880AEF"/>
    <w:rsid w:val="008A2FBD"/>
    <w:rsid w:val="008D7B0E"/>
    <w:rsid w:val="008F4C2D"/>
    <w:rsid w:val="009475F1"/>
    <w:rsid w:val="00961D2D"/>
    <w:rsid w:val="00981FB1"/>
    <w:rsid w:val="00983314"/>
    <w:rsid w:val="009B1520"/>
    <w:rsid w:val="009D4BF1"/>
    <w:rsid w:val="00A135C6"/>
    <w:rsid w:val="00A20604"/>
    <w:rsid w:val="00A25FE4"/>
    <w:rsid w:val="00A65ECE"/>
    <w:rsid w:val="00A67922"/>
    <w:rsid w:val="00A943FA"/>
    <w:rsid w:val="00AA0486"/>
    <w:rsid w:val="00AA2CCE"/>
    <w:rsid w:val="00AC7238"/>
    <w:rsid w:val="00B0653B"/>
    <w:rsid w:val="00B1129D"/>
    <w:rsid w:val="00B17462"/>
    <w:rsid w:val="00B80F20"/>
    <w:rsid w:val="00B83E59"/>
    <w:rsid w:val="00BB4E84"/>
    <w:rsid w:val="00BB520B"/>
    <w:rsid w:val="00C03BD6"/>
    <w:rsid w:val="00C43778"/>
    <w:rsid w:val="00C65FE1"/>
    <w:rsid w:val="00C70BF4"/>
    <w:rsid w:val="00C9575A"/>
    <w:rsid w:val="00CB4BC7"/>
    <w:rsid w:val="00D020BD"/>
    <w:rsid w:val="00D329F8"/>
    <w:rsid w:val="00D517DE"/>
    <w:rsid w:val="00D52AAF"/>
    <w:rsid w:val="00D62066"/>
    <w:rsid w:val="00D621F2"/>
    <w:rsid w:val="00D87B9E"/>
    <w:rsid w:val="00DA6FA9"/>
    <w:rsid w:val="00DE0205"/>
    <w:rsid w:val="00DE0AFA"/>
    <w:rsid w:val="00E52D96"/>
    <w:rsid w:val="00EF2081"/>
    <w:rsid w:val="00F057A9"/>
    <w:rsid w:val="00F60391"/>
    <w:rsid w:val="00F63769"/>
    <w:rsid w:val="00F8581D"/>
    <w:rsid w:val="00FA39DC"/>
    <w:rsid w:val="00FA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8" w:qFormat="1"/>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lsdException w:name="footer" w:uiPriority="2"/>
    <w:lsdException w:name="caption" w:uiPriority="35" w:qFormat="1"/>
    <w:lsdException w:name="Title" w:uiPriority="10" w:unhideWhenUsed="0" w:qFormat="1"/>
    <w:lsdException w:name="Closing" w:uiPriority="8" w:qFormat="1"/>
    <w:lsdException w:name="Signature" w:uiPriority="8" w:qFormat="1"/>
    <w:lsdException w:name="Default Paragraph Font" w:uiPriority="1"/>
    <w:lsdException w:name="Subtitle" w:uiPriority="11" w:qFormat="1"/>
    <w:lsdException w:name="Salutation" w:uiPriority="8" w:qFormat="1"/>
    <w:lsdException w:name="Date" w:uiPriority="8" w:qFormat="1"/>
    <w:lsdException w:name="Strong" w:uiPriority="9" w:unhideWhenUsed="0" w:qFormat="1"/>
    <w:lsdException w:name="Emphasis" w:uiPriority="2" w:unhideWhenUsed="0" w:qFormat="1"/>
    <w:lsdException w:name="Table Grid" w:semiHidden="0" w:uiPriority="59" w:unhideWhenUsed="0"/>
    <w:lsdException w:name="Placeholder Text" w:unhideWhenUsed="0"/>
    <w:lsdException w:name="No Spacing" w:uiPriority="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AA0486"/>
    <w:rPr>
      <w:kern w:val="20"/>
    </w:rPr>
  </w:style>
  <w:style w:type="paragraph" w:styleId="Heading1">
    <w:name w:val="heading 1"/>
    <w:basedOn w:val="Normal"/>
    <w:next w:val="Normal"/>
    <w:link w:val="Heading1Char"/>
    <w:uiPriority w:val="1"/>
    <w:unhideWhenUsed/>
    <w:qFormat/>
    <w:rsid w:val="00AA0486"/>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rsid w:val="00AA0486"/>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qFormat/>
    <w:rsid w:val="00AA0486"/>
    <w:pPr>
      <w:keepNext/>
      <w:keepLines/>
      <w:spacing w:before="200" w:after="0"/>
      <w:outlineLvl w:val="2"/>
    </w:pPr>
    <w:rPr>
      <w:rFonts w:asciiTheme="majorHAnsi" w:eastAsiaTheme="majorEastAsia" w:hAnsiTheme="majorHAnsi" w:cstheme="majorBidi"/>
      <w:b/>
      <w:bCs/>
      <w:color w:val="7E97AD" w:themeColor="accent1"/>
    </w:rPr>
  </w:style>
  <w:style w:type="paragraph" w:styleId="Heading4">
    <w:name w:val="heading 4"/>
    <w:basedOn w:val="Normal"/>
    <w:next w:val="Normal"/>
    <w:link w:val="Heading4Char"/>
    <w:uiPriority w:val="9"/>
    <w:semiHidden/>
    <w:unhideWhenUsed/>
    <w:qFormat/>
    <w:rsid w:val="00AA0486"/>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rsid w:val="00AA0486"/>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rsid w:val="00AA0486"/>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rsid w:val="00AA04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0486"/>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AA0486"/>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rsid w:val="00AA0486"/>
    <w:pPr>
      <w:spacing w:after="0" w:line="240" w:lineRule="auto"/>
    </w:pPr>
  </w:style>
  <w:style w:type="character" w:customStyle="1" w:styleId="HeaderChar">
    <w:name w:val="Header Char"/>
    <w:basedOn w:val="DefaultParagraphFont"/>
    <w:link w:val="Header"/>
    <w:uiPriority w:val="9"/>
    <w:rsid w:val="00AA0486"/>
    <w:rPr>
      <w:kern w:val="20"/>
    </w:rPr>
  </w:style>
  <w:style w:type="paragraph" w:styleId="Footer">
    <w:name w:val="footer"/>
    <w:basedOn w:val="Normal"/>
    <w:link w:val="FooterChar"/>
    <w:uiPriority w:val="2"/>
    <w:unhideWhenUsed/>
    <w:rsid w:val="00AA0486"/>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sid w:val="00AA0486"/>
    <w:rPr>
      <w:kern w:val="20"/>
    </w:rPr>
  </w:style>
  <w:style w:type="paragraph" w:customStyle="1" w:styleId="ResumeText">
    <w:name w:val="Resume Text"/>
    <w:basedOn w:val="Normal"/>
    <w:qFormat/>
    <w:rsid w:val="00AA0486"/>
    <w:pPr>
      <w:spacing w:after="40"/>
      <w:ind w:right="1440"/>
    </w:pPr>
  </w:style>
  <w:style w:type="character" w:styleId="PlaceholderText">
    <w:name w:val="Placeholder Text"/>
    <w:basedOn w:val="DefaultParagraphFont"/>
    <w:uiPriority w:val="99"/>
    <w:semiHidden/>
    <w:rsid w:val="00AA0486"/>
    <w:rPr>
      <w:color w:val="808080"/>
    </w:rPr>
  </w:style>
  <w:style w:type="table" w:styleId="TableGrid">
    <w:name w:val="Table Grid"/>
    <w:basedOn w:val="TableNormal"/>
    <w:uiPriority w:val="59"/>
    <w:rsid w:val="00AA0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AA0486"/>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sid w:val="00AA0486"/>
    <w:rPr>
      <w:rFonts w:asciiTheme="majorHAnsi" w:eastAsiaTheme="majorEastAsia" w:hAnsiTheme="majorHAnsi" w:cstheme="majorBidi"/>
      <w:b/>
      <w:bCs/>
      <w:caps/>
      <w:color w:val="404040" w:themeColor="text1" w:themeTint="BF"/>
      <w:kern w:val="20"/>
    </w:rPr>
  </w:style>
  <w:style w:type="character" w:customStyle="1" w:styleId="Heading3Char">
    <w:name w:val="Heading 3 Char"/>
    <w:basedOn w:val="DefaultParagraphFont"/>
    <w:link w:val="Heading3"/>
    <w:uiPriority w:val="9"/>
    <w:rsid w:val="00AA0486"/>
    <w:rPr>
      <w:rFonts w:asciiTheme="majorHAnsi" w:eastAsiaTheme="majorEastAsia" w:hAnsiTheme="majorHAnsi" w:cstheme="majorBidi"/>
      <w:b/>
      <w:bCs/>
      <w:color w:val="7E97AD" w:themeColor="accent1"/>
      <w:kern w:val="20"/>
    </w:rPr>
  </w:style>
  <w:style w:type="character" w:customStyle="1" w:styleId="Heading4Char">
    <w:name w:val="Heading 4 Char"/>
    <w:basedOn w:val="DefaultParagraphFont"/>
    <w:link w:val="Heading4"/>
    <w:uiPriority w:val="9"/>
    <w:semiHidden/>
    <w:rsid w:val="00AA0486"/>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sid w:val="00AA0486"/>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sid w:val="00AA0486"/>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sid w:val="00AA0486"/>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AA0486"/>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AA0486"/>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AA0486"/>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AA0486"/>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rsid w:val="00AA0486"/>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sid w:val="00AA0486"/>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rsid w:val="00AA0486"/>
    <w:pPr>
      <w:spacing w:after="40"/>
    </w:pPr>
    <w:rPr>
      <w:b/>
      <w:bCs/>
    </w:rPr>
  </w:style>
  <w:style w:type="paragraph" w:styleId="Salutation">
    <w:name w:val="Salutation"/>
    <w:basedOn w:val="Normal"/>
    <w:next w:val="Normal"/>
    <w:link w:val="SalutationChar"/>
    <w:uiPriority w:val="8"/>
    <w:unhideWhenUsed/>
    <w:qFormat/>
    <w:rsid w:val="00AA0486"/>
    <w:pPr>
      <w:spacing w:before="720"/>
    </w:pPr>
  </w:style>
  <w:style w:type="character" w:customStyle="1" w:styleId="SalutationChar">
    <w:name w:val="Salutation Char"/>
    <w:basedOn w:val="DefaultParagraphFont"/>
    <w:link w:val="Salutation"/>
    <w:uiPriority w:val="8"/>
    <w:rsid w:val="00AA0486"/>
    <w:rPr>
      <w:kern w:val="20"/>
    </w:rPr>
  </w:style>
  <w:style w:type="paragraph" w:styleId="Closing">
    <w:name w:val="Closing"/>
    <w:basedOn w:val="Normal"/>
    <w:link w:val="ClosingChar"/>
    <w:uiPriority w:val="8"/>
    <w:unhideWhenUsed/>
    <w:qFormat/>
    <w:rsid w:val="00AA0486"/>
    <w:pPr>
      <w:spacing w:before="480" w:after="960" w:line="240" w:lineRule="auto"/>
    </w:pPr>
  </w:style>
  <w:style w:type="character" w:customStyle="1" w:styleId="ClosingChar">
    <w:name w:val="Closing Char"/>
    <w:basedOn w:val="DefaultParagraphFont"/>
    <w:link w:val="Closing"/>
    <w:uiPriority w:val="8"/>
    <w:rsid w:val="00AA0486"/>
    <w:rPr>
      <w:kern w:val="20"/>
    </w:rPr>
  </w:style>
  <w:style w:type="paragraph" w:styleId="Signature">
    <w:name w:val="Signature"/>
    <w:basedOn w:val="Normal"/>
    <w:link w:val="SignatureChar"/>
    <w:uiPriority w:val="8"/>
    <w:unhideWhenUsed/>
    <w:qFormat/>
    <w:rsid w:val="00AA0486"/>
    <w:pPr>
      <w:spacing w:after="480"/>
    </w:pPr>
    <w:rPr>
      <w:b/>
      <w:bCs/>
    </w:rPr>
  </w:style>
  <w:style w:type="character" w:customStyle="1" w:styleId="SignatureChar">
    <w:name w:val="Signature Char"/>
    <w:basedOn w:val="DefaultParagraphFont"/>
    <w:link w:val="Signature"/>
    <w:uiPriority w:val="8"/>
    <w:rsid w:val="00AA0486"/>
    <w:rPr>
      <w:b/>
      <w:bCs/>
      <w:kern w:val="20"/>
    </w:rPr>
  </w:style>
  <w:style w:type="character" w:styleId="Emphasis">
    <w:name w:val="Emphasis"/>
    <w:basedOn w:val="DefaultParagraphFont"/>
    <w:uiPriority w:val="2"/>
    <w:unhideWhenUsed/>
    <w:qFormat/>
    <w:rsid w:val="00AA0486"/>
    <w:rPr>
      <w:color w:val="7E97AD" w:themeColor="accent1"/>
    </w:rPr>
  </w:style>
  <w:style w:type="paragraph" w:customStyle="1" w:styleId="ContactInfo">
    <w:name w:val="Contact Info"/>
    <w:basedOn w:val="Normal"/>
    <w:uiPriority w:val="2"/>
    <w:qFormat/>
    <w:rsid w:val="00AA0486"/>
    <w:pPr>
      <w:spacing w:after="0" w:line="240" w:lineRule="auto"/>
      <w:jc w:val="right"/>
    </w:pPr>
    <w:rPr>
      <w:sz w:val="18"/>
    </w:rPr>
  </w:style>
  <w:style w:type="paragraph" w:customStyle="1" w:styleId="Name">
    <w:name w:val="Name"/>
    <w:basedOn w:val="Normal"/>
    <w:next w:val="Normal"/>
    <w:uiPriority w:val="1"/>
    <w:qFormat/>
    <w:rsid w:val="00AA0486"/>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BalloonText">
    <w:name w:val="Balloon Text"/>
    <w:basedOn w:val="Normal"/>
    <w:link w:val="BalloonTextChar"/>
    <w:uiPriority w:val="99"/>
    <w:semiHidden/>
    <w:unhideWhenUsed/>
    <w:rsid w:val="00F6039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391"/>
    <w:rPr>
      <w:rFonts w:ascii="Tahoma" w:hAnsi="Tahoma" w:cs="Tahoma"/>
      <w:kern w:val="20"/>
      <w:sz w:val="16"/>
      <w:szCs w:val="16"/>
    </w:rPr>
  </w:style>
  <w:style w:type="character" w:customStyle="1" w:styleId="apple-converted-space">
    <w:name w:val="apple-converted-space"/>
    <w:basedOn w:val="DefaultParagraphFont"/>
    <w:rsid w:val="003E3E2D"/>
  </w:style>
  <w:style w:type="character" w:styleId="Hyperlink">
    <w:name w:val="Hyperlink"/>
    <w:basedOn w:val="DefaultParagraphFont"/>
    <w:uiPriority w:val="99"/>
    <w:semiHidden/>
    <w:unhideWhenUsed/>
    <w:rsid w:val="003E3E2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8" w:qFormat="1"/>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lsdException w:name="footer" w:uiPriority="2"/>
    <w:lsdException w:name="caption" w:uiPriority="35" w:qFormat="1"/>
    <w:lsdException w:name="Title" w:uiPriority="10" w:unhideWhenUsed="0" w:qFormat="1"/>
    <w:lsdException w:name="Closing" w:uiPriority="8" w:qFormat="1"/>
    <w:lsdException w:name="Signature" w:uiPriority="8" w:qFormat="1"/>
    <w:lsdException w:name="Default Paragraph Font" w:uiPriority="1"/>
    <w:lsdException w:name="Subtitle" w:uiPriority="11" w:qFormat="1"/>
    <w:lsdException w:name="Salutation" w:uiPriority="8" w:qFormat="1"/>
    <w:lsdException w:name="Date" w:uiPriority="8" w:qFormat="1"/>
    <w:lsdException w:name="Strong" w:uiPriority="9" w:unhideWhenUsed="0" w:qFormat="1"/>
    <w:lsdException w:name="Emphasis" w:uiPriority="2" w:unhideWhenUsed="0" w:qFormat="1"/>
    <w:lsdException w:name="Table Grid" w:semiHidden="0" w:uiPriority="59" w:unhideWhenUsed="0"/>
    <w:lsdException w:name="Placeholder Text" w:unhideWhenUsed="0"/>
    <w:lsdException w:name="No Spacing" w:uiPriority="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AA0486"/>
    <w:rPr>
      <w:kern w:val="20"/>
    </w:rPr>
  </w:style>
  <w:style w:type="paragraph" w:styleId="Heading1">
    <w:name w:val="heading 1"/>
    <w:basedOn w:val="Normal"/>
    <w:next w:val="Normal"/>
    <w:link w:val="Heading1Char"/>
    <w:uiPriority w:val="1"/>
    <w:unhideWhenUsed/>
    <w:qFormat/>
    <w:rsid w:val="00AA0486"/>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rsid w:val="00AA0486"/>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qFormat/>
    <w:rsid w:val="00AA0486"/>
    <w:pPr>
      <w:keepNext/>
      <w:keepLines/>
      <w:spacing w:before="200" w:after="0"/>
      <w:outlineLvl w:val="2"/>
    </w:pPr>
    <w:rPr>
      <w:rFonts w:asciiTheme="majorHAnsi" w:eastAsiaTheme="majorEastAsia" w:hAnsiTheme="majorHAnsi" w:cstheme="majorBidi"/>
      <w:b/>
      <w:bCs/>
      <w:color w:val="7E97AD" w:themeColor="accent1"/>
    </w:rPr>
  </w:style>
  <w:style w:type="paragraph" w:styleId="Heading4">
    <w:name w:val="heading 4"/>
    <w:basedOn w:val="Normal"/>
    <w:next w:val="Normal"/>
    <w:link w:val="Heading4Char"/>
    <w:uiPriority w:val="9"/>
    <w:semiHidden/>
    <w:unhideWhenUsed/>
    <w:qFormat/>
    <w:rsid w:val="00AA0486"/>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rsid w:val="00AA0486"/>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rsid w:val="00AA0486"/>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rsid w:val="00AA04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0486"/>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AA0486"/>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rsid w:val="00AA0486"/>
    <w:pPr>
      <w:spacing w:after="0" w:line="240" w:lineRule="auto"/>
    </w:pPr>
  </w:style>
  <w:style w:type="character" w:customStyle="1" w:styleId="HeaderChar">
    <w:name w:val="Header Char"/>
    <w:basedOn w:val="DefaultParagraphFont"/>
    <w:link w:val="Header"/>
    <w:uiPriority w:val="9"/>
    <w:rsid w:val="00AA0486"/>
    <w:rPr>
      <w:kern w:val="20"/>
    </w:rPr>
  </w:style>
  <w:style w:type="paragraph" w:styleId="Footer">
    <w:name w:val="footer"/>
    <w:basedOn w:val="Normal"/>
    <w:link w:val="FooterChar"/>
    <w:uiPriority w:val="2"/>
    <w:unhideWhenUsed/>
    <w:rsid w:val="00AA0486"/>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sid w:val="00AA0486"/>
    <w:rPr>
      <w:kern w:val="20"/>
    </w:rPr>
  </w:style>
  <w:style w:type="paragraph" w:customStyle="1" w:styleId="ResumeText">
    <w:name w:val="Resume Text"/>
    <w:basedOn w:val="Normal"/>
    <w:qFormat/>
    <w:rsid w:val="00AA0486"/>
    <w:pPr>
      <w:spacing w:after="40"/>
      <w:ind w:right="1440"/>
    </w:pPr>
  </w:style>
  <w:style w:type="character" w:styleId="PlaceholderText">
    <w:name w:val="Placeholder Text"/>
    <w:basedOn w:val="DefaultParagraphFont"/>
    <w:uiPriority w:val="99"/>
    <w:semiHidden/>
    <w:rsid w:val="00AA0486"/>
    <w:rPr>
      <w:color w:val="808080"/>
    </w:rPr>
  </w:style>
  <w:style w:type="table" w:styleId="TableGrid">
    <w:name w:val="Table Grid"/>
    <w:basedOn w:val="TableNormal"/>
    <w:uiPriority w:val="59"/>
    <w:rsid w:val="00AA0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AA0486"/>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sid w:val="00AA0486"/>
    <w:rPr>
      <w:rFonts w:asciiTheme="majorHAnsi" w:eastAsiaTheme="majorEastAsia" w:hAnsiTheme="majorHAnsi" w:cstheme="majorBidi"/>
      <w:b/>
      <w:bCs/>
      <w:caps/>
      <w:color w:val="404040" w:themeColor="text1" w:themeTint="BF"/>
      <w:kern w:val="20"/>
    </w:rPr>
  </w:style>
  <w:style w:type="character" w:customStyle="1" w:styleId="Heading3Char">
    <w:name w:val="Heading 3 Char"/>
    <w:basedOn w:val="DefaultParagraphFont"/>
    <w:link w:val="Heading3"/>
    <w:uiPriority w:val="9"/>
    <w:rsid w:val="00AA0486"/>
    <w:rPr>
      <w:rFonts w:asciiTheme="majorHAnsi" w:eastAsiaTheme="majorEastAsia" w:hAnsiTheme="majorHAnsi" w:cstheme="majorBidi"/>
      <w:b/>
      <w:bCs/>
      <w:color w:val="7E97AD" w:themeColor="accent1"/>
      <w:kern w:val="20"/>
    </w:rPr>
  </w:style>
  <w:style w:type="character" w:customStyle="1" w:styleId="Heading4Char">
    <w:name w:val="Heading 4 Char"/>
    <w:basedOn w:val="DefaultParagraphFont"/>
    <w:link w:val="Heading4"/>
    <w:uiPriority w:val="9"/>
    <w:semiHidden/>
    <w:rsid w:val="00AA0486"/>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sid w:val="00AA0486"/>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sid w:val="00AA0486"/>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sid w:val="00AA0486"/>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AA0486"/>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AA0486"/>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AA0486"/>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AA0486"/>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rsid w:val="00AA0486"/>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sid w:val="00AA0486"/>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rsid w:val="00AA0486"/>
    <w:pPr>
      <w:spacing w:after="40"/>
    </w:pPr>
    <w:rPr>
      <w:b/>
      <w:bCs/>
    </w:rPr>
  </w:style>
  <w:style w:type="paragraph" w:styleId="Salutation">
    <w:name w:val="Salutation"/>
    <w:basedOn w:val="Normal"/>
    <w:next w:val="Normal"/>
    <w:link w:val="SalutationChar"/>
    <w:uiPriority w:val="8"/>
    <w:unhideWhenUsed/>
    <w:qFormat/>
    <w:rsid w:val="00AA0486"/>
    <w:pPr>
      <w:spacing w:before="720"/>
    </w:pPr>
  </w:style>
  <w:style w:type="character" w:customStyle="1" w:styleId="SalutationChar">
    <w:name w:val="Salutation Char"/>
    <w:basedOn w:val="DefaultParagraphFont"/>
    <w:link w:val="Salutation"/>
    <w:uiPriority w:val="8"/>
    <w:rsid w:val="00AA0486"/>
    <w:rPr>
      <w:kern w:val="20"/>
    </w:rPr>
  </w:style>
  <w:style w:type="paragraph" w:styleId="Closing">
    <w:name w:val="Closing"/>
    <w:basedOn w:val="Normal"/>
    <w:link w:val="ClosingChar"/>
    <w:uiPriority w:val="8"/>
    <w:unhideWhenUsed/>
    <w:qFormat/>
    <w:rsid w:val="00AA0486"/>
    <w:pPr>
      <w:spacing w:before="480" w:after="960" w:line="240" w:lineRule="auto"/>
    </w:pPr>
  </w:style>
  <w:style w:type="character" w:customStyle="1" w:styleId="ClosingChar">
    <w:name w:val="Closing Char"/>
    <w:basedOn w:val="DefaultParagraphFont"/>
    <w:link w:val="Closing"/>
    <w:uiPriority w:val="8"/>
    <w:rsid w:val="00AA0486"/>
    <w:rPr>
      <w:kern w:val="20"/>
    </w:rPr>
  </w:style>
  <w:style w:type="paragraph" w:styleId="Signature">
    <w:name w:val="Signature"/>
    <w:basedOn w:val="Normal"/>
    <w:link w:val="SignatureChar"/>
    <w:uiPriority w:val="8"/>
    <w:unhideWhenUsed/>
    <w:qFormat/>
    <w:rsid w:val="00AA0486"/>
    <w:pPr>
      <w:spacing w:after="480"/>
    </w:pPr>
    <w:rPr>
      <w:b/>
      <w:bCs/>
    </w:rPr>
  </w:style>
  <w:style w:type="character" w:customStyle="1" w:styleId="SignatureChar">
    <w:name w:val="Signature Char"/>
    <w:basedOn w:val="DefaultParagraphFont"/>
    <w:link w:val="Signature"/>
    <w:uiPriority w:val="8"/>
    <w:rsid w:val="00AA0486"/>
    <w:rPr>
      <w:b/>
      <w:bCs/>
      <w:kern w:val="20"/>
    </w:rPr>
  </w:style>
  <w:style w:type="character" w:styleId="Emphasis">
    <w:name w:val="Emphasis"/>
    <w:basedOn w:val="DefaultParagraphFont"/>
    <w:uiPriority w:val="2"/>
    <w:unhideWhenUsed/>
    <w:qFormat/>
    <w:rsid w:val="00AA0486"/>
    <w:rPr>
      <w:color w:val="7E97AD" w:themeColor="accent1"/>
    </w:rPr>
  </w:style>
  <w:style w:type="paragraph" w:customStyle="1" w:styleId="ContactInfo">
    <w:name w:val="Contact Info"/>
    <w:basedOn w:val="Normal"/>
    <w:uiPriority w:val="2"/>
    <w:qFormat/>
    <w:rsid w:val="00AA0486"/>
    <w:pPr>
      <w:spacing w:after="0" w:line="240" w:lineRule="auto"/>
      <w:jc w:val="right"/>
    </w:pPr>
    <w:rPr>
      <w:sz w:val="18"/>
    </w:rPr>
  </w:style>
  <w:style w:type="paragraph" w:customStyle="1" w:styleId="Name">
    <w:name w:val="Name"/>
    <w:basedOn w:val="Normal"/>
    <w:next w:val="Normal"/>
    <w:uiPriority w:val="1"/>
    <w:qFormat/>
    <w:rsid w:val="00AA0486"/>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BalloonText">
    <w:name w:val="Balloon Text"/>
    <w:basedOn w:val="Normal"/>
    <w:link w:val="BalloonTextChar"/>
    <w:uiPriority w:val="99"/>
    <w:semiHidden/>
    <w:unhideWhenUsed/>
    <w:rsid w:val="00F6039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391"/>
    <w:rPr>
      <w:rFonts w:ascii="Tahoma" w:hAnsi="Tahoma" w:cs="Tahoma"/>
      <w:kern w:val="20"/>
      <w:sz w:val="16"/>
      <w:szCs w:val="16"/>
    </w:rPr>
  </w:style>
  <w:style w:type="character" w:customStyle="1" w:styleId="apple-converted-space">
    <w:name w:val="apple-converted-space"/>
    <w:basedOn w:val="DefaultParagraphFont"/>
    <w:rsid w:val="003E3E2D"/>
  </w:style>
  <w:style w:type="character" w:styleId="Hyperlink">
    <w:name w:val="Hyperlink"/>
    <w:basedOn w:val="DefaultParagraphFont"/>
    <w:uiPriority w:val="99"/>
    <w:semiHidden/>
    <w:unhideWhenUsed/>
    <w:rsid w:val="003E3E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53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inlandempire.craigslist.org/rej/3823287777.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inlandempire.craigslist.org/rej/3823287777.html"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TS102835057.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1804F9686244528E20A3BEAA0E5210"/>
        <w:category>
          <w:name w:val="General"/>
          <w:gallery w:val="placeholder"/>
        </w:category>
        <w:types>
          <w:type w:val="bbPlcHdr"/>
        </w:types>
        <w:behaviors>
          <w:behavior w:val="content"/>
        </w:behaviors>
        <w:guid w:val="{B0911D7F-F2C9-4629-8B31-239D57B4482D}"/>
      </w:docPartPr>
      <w:docPartBody>
        <w:p w:rsidR="00F064B3" w:rsidRDefault="00F064B3">
          <w:pPr>
            <w:pStyle w:val="5B1804F9686244528E20A3BEAA0E5210"/>
          </w:pPr>
          <w:r>
            <w:t>[City, ST ZIP Code]</w:t>
          </w:r>
        </w:p>
      </w:docPartBody>
    </w:docPart>
    <w:docPart>
      <w:docPartPr>
        <w:name w:val="60E1C571D7E04454AB7A96096DCC5529"/>
        <w:category>
          <w:name w:val="General"/>
          <w:gallery w:val="placeholder"/>
        </w:category>
        <w:types>
          <w:type w:val="bbPlcHdr"/>
        </w:types>
        <w:behaviors>
          <w:behavior w:val="content"/>
        </w:behaviors>
        <w:guid w:val="{E9C63DFF-1810-4F8F-AC4A-3A56A4813DFD}"/>
      </w:docPartPr>
      <w:docPartBody>
        <w:p w:rsidR="00F064B3" w:rsidRDefault="00F064B3">
          <w:pPr>
            <w:pStyle w:val="60E1C571D7E04454AB7A96096DCC5529"/>
          </w:pPr>
          <w:r>
            <w:t>[Telephone]</w:t>
          </w:r>
        </w:p>
      </w:docPartBody>
    </w:docPart>
    <w:docPart>
      <w:docPartPr>
        <w:name w:val="E174AE094AC9418DA70896296641BB89"/>
        <w:category>
          <w:name w:val="General"/>
          <w:gallery w:val="placeholder"/>
        </w:category>
        <w:types>
          <w:type w:val="bbPlcHdr"/>
        </w:types>
        <w:behaviors>
          <w:behavior w:val="content"/>
        </w:behaviors>
        <w:guid w:val="{233918BA-694E-4E57-B7A4-C2DB9A810A8D}"/>
      </w:docPartPr>
      <w:docPartBody>
        <w:p w:rsidR="00F064B3" w:rsidRDefault="00F064B3">
          <w:pPr>
            <w:pStyle w:val="E174AE094AC9418DA70896296641BB89"/>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064B3"/>
    <w:rsid w:val="000A45E0"/>
    <w:rsid w:val="000D10E4"/>
    <w:rsid w:val="000E1883"/>
    <w:rsid w:val="00280546"/>
    <w:rsid w:val="003942DB"/>
    <w:rsid w:val="003E2A48"/>
    <w:rsid w:val="007C7173"/>
    <w:rsid w:val="007D3945"/>
    <w:rsid w:val="0082237B"/>
    <w:rsid w:val="00990153"/>
    <w:rsid w:val="00BE2E9D"/>
    <w:rsid w:val="00C2190B"/>
    <w:rsid w:val="00C53DC8"/>
    <w:rsid w:val="00CF5BB4"/>
    <w:rsid w:val="00D1592B"/>
    <w:rsid w:val="00D2349E"/>
    <w:rsid w:val="00D51D5D"/>
    <w:rsid w:val="00DE6313"/>
    <w:rsid w:val="00E55418"/>
    <w:rsid w:val="00E7122C"/>
    <w:rsid w:val="00EE1405"/>
    <w:rsid w:val="00F0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3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C9D99B48394044806406C9AA79F761">
    <w:name w:val="19C9D99B48394044806406C9AA79F761"/>
    <w:rsid w:val="00DE6313"/>
  </w:style>
  <w:style w:type="paragraph" w:customStyle="1" w:styleId="5B1804F9686244528E20A3BEAA0E5210">
    <w:name w:val="5B1804F9686244528E20A3BEAA0E5210"/>
    <w:rsid w:val="00DE6313"/>
  </w:style>
  <w:style w:type="paragraph" w:customStyle="1" w:styleId="60E1C571D7E04454AB7A96096DCC5529">
    <w:name w:val="60E1C571D7E04454AB7A96096DCC5529"/>
    <w:rsid w:val="00DE6313"/>
  </w:style>
  <w:style w:type="paragraph" w:customStyle="1" w:styleId="B50A767E59B04DBC9B009A938CC44456">
    <w:name w:val="B50A767E59B04DBC9B009A938CC44456"/>
    <w:rsid w:val="00DE6313"/>
  </w:style>
  <w:style w:type="character" w:styleId="Emphasis">
    <w:name w:val="Emphasis"/>
    <w:basedOn w:val="DefaultParagraphFont"/>
    <w:uiPriority w:val="2"/>
    <w:unhideWhenUsed/>
    <w:qFormat/>
    <w:rsid w:val="00DE6313"/>
    <w:rPr>
      <w:color w:val="4F81BD" w:themeColor="accent1"/>
    </w:rPr>
  </w:style>
  <w:style w:type="paragraph" w:customStyle="1" w:styleId="6D2FC481A4B8419F9EC2F82917DB95BF">
    <w:name w:val="6D2FC481A4B8419F9EC2F82917DB95BF"/>
    <w:rsid w:val="00DE6313"/>
  </w:style>
  <w:style w:type="paragraph" w:customStyle="1" w:styleId="E174AE094AC9418DA70896296641BB89">
    <w:name w:val="E174AE094AC9418DA70896296641BB89"/>
    <w:rsid w:val="00DE6313"/>
  </w:style>
  <w:style w:type="paragraph" w:customStyle="1" w:styleId="C0488CE459BC4C0AB1312D62A335E4F6">
    <w:name w:val="C0488CE459BC4C0AB1312D62A335E4F6"/>
    <w:rsid w:val="00DE6313"/>
  </w:style>
  <w:style w:type="paragraph" w:customStyle="1" w:styleId="ResumeText">
    <w:name w:val="Resume Text"/>
    <w:basedOn w:val="Normal"/>
    <w:qFormat/>
    <w:rsid w:val="00DE6313"/>
    <w:pPr>
      <w:spacing w:before="40" w:after="40" w:line="288" w:lineRule="auto"/>
      <w:ind w:right="1440"/>
    </w:pPr>
    <w:rPr>
      <w:color w:val="595959" w:themeColor="text1" w:themeTint="A6"/>
      <w:kern w:val="20"/>
      <w:sz w:val="20"/>
    </w:rPr>
  </w:style>
  <w:style w:type="paragraph" w:customStyle="1" w:styleId="B7D9E0BDF862441899782D22E2CB455B">
    <w:name w:val="B7D9E0BDF862441899782D22E2CB455B"/>
    <w:rsid w:val="00DE6313"/>
  </w:style>
  <w:style w:type="character" w:styleId="PlaceholderText">
    <w:name w:val="Placeholder Text"/>
    <w:basedOn w:val="DefaultParagraphFont"/>
    <w:uiPriority w:val="99"/>
    <w:semiHidden/>
    <w:rsid w:val="00DE6313"/>
    <w:rPr>
      <w:color w:val="808080"/>
    </w:rPr>
  </w:style>
  <w:style w:type="paragraph" w:customStyle="1" w:styleId="9F55BF7E26694A83B1B8C085CA18F05F">
    <w:name w:val="9F55BF7E26694A83B1B8C085CA18F05F"/>
    <w:rsid w:val="00DE6313"/>
  </w:style>
  <w:style w:type="paragraph" w:customStyle="1" w:styleId="D21A51B262DB4AFA9E4CEA53CE0BB7F6">
    <w:name w:val="D21A51B262DB4AFA9E4CEA53CE0BB7F6"/>
    <w:rsid w:val="00DE6313"/>
  </w:style>
  <w:style w:type="paragraph" w:customStyle="1" w:styleId="8D1F6CDE2946470E9913C4E003B8E7F3">
    <w:name w:val="8D1F6CDE2946470E9913C4E003B8E7F3"/>
    <w:rsid w:val="00DE6313"/>
  </w:style>
  <w:style w:type="paragraph" w:customStyle="1" w:styleId="E1506DBCB7784DA4BBA5D4E4DD631C69">
    <w:name w:val="E1506DBCB7784DA4BBA5D4E4DD631C69"/>
    <w:rsid w:val="00DE6313"/>
  </w:style>
  <w:style w:type="paragraph" w:customStyle="1" w:styleId="F34C6B588E7849198FF9C2020F2500AC">
    <w:name w:val="F34C6B588E7849198FF9C2020F2500AC"/>
    <w:rsid w:val="00DE6313"/>
  </w:style>
  <w:style w:type="paragraph" w:customStyle="1" w:styleId="43B6E563A1C74212857EB84222CAE0F9">
    <w:name w:val="43B6E563A1C74212857EB84222CAE0F9"/>
    <w:rsid w:val="00DE6313"/>
  </w:style>
  <w:style w:type="paragraph" w:customStyle="1" w:styleId="C4C74CFA83D04F2ABB4F287C6D5C3A35">
    <w:name w:val="C4C74CFA83D04F2ABB4F287C6D5C3A35"/>
    <w:rsid w:val="00DE6313"/>
  </w:style>
  <w:style w:type="paragraph" w:customStyle="1" w:styleId="B6789AA898EB4A9DB20A04080B411EBE">
    <w:name w:val="B6789AA898EB4A9DB20A04080B411EBE"/>
    <w:rsid w:val="00DE6313"/>
  </w:style>
  <w:style w:type="paragraph" w:customStyle="1" w:styleId="822108774D55466086A40D01F7E9532E">
    <w:name w:val="822108774D55466086A40D01F7E9532E"/>
    <w:rsid w:val="00DE6313"/>
  </w:style>
  <w:style w:type="paragraph" w:customStyle="1" w:styleId="E2ED749F499D4988A43D46BA9FDFB4BD">
    <w:name w:val="E2ED749F499D4988A43D46BA9FDFB4BD"/>
    <w:rsid w:val="00DE6313"/>
  </w:style>
  <w:style w:type="paragraph" w:customStyle="1" w:styleId="8328B62E7564406ABBC8BEF9B3D76E98">
    <w:name w:val="8328B62E7564406ABBC8BEF9B3D76E98"/>
    <w:rsid w:val="00DE6313"/>
  </w:style>
  <w:style w:type="paragraph" w:customStyle="1" w:styleId="6CF882B89762437EB512BC63FF13A1DD">
    <w:name w:val="6CF882B89762437EB512BC63FF13A1DD"/>
    <w:rsid w:val="00CF5B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2815 Calle Sausalito</CompanyAddress>
  <CompanyPhone>951-224-0203</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39260-127A-4477-B805-24A05066C225}">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customXml/itemProps4.xml><?xml version="1.0" encoding="utf-8"?>
<ds:datastoreItem xmlns:ds="http://schemas.openxmlformats.org/officeDocument/2006/customXml" ds:itemID="{2C22BC7D-07B8-4C51-8365-DC2EEEED2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TS102835057.dotx</Template>
  <TotalTime>2</TotalTime>
  <Pages>1</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STewart</dc:creator>
  <cp:lastModifiedBy>rac2489</cp:lastModifiedBy>
  <cp:revision>4</cp:revision>
  <cp:lastPrinted>2015-03-20T15:40:00Z</cp:lastPrinted>
  <dcterms:created xsi:type="dcterms:W3CDTF">2015-10-30T03:12:00Z</dcterms:created>
  <dcterms:modified xsi:type="dcterms:W3CDTF">2015-12-16T01:27:00Z</dcterms:modified>
  <cp:category>Riverside, CA 92513</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